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Pr="00C676CF" w:rsidRDefault="00E30705" w:rsidP="00E30705">
      <w:pPr>
        <w:pStyle w:val="Title"/>
        <w:rPr>
          <w:i/>
          <w:iCs/>
        </w:rPr>
      </w:pPr>
      <w:proofErr w:type="spellStart"/>
      <w:r w:rsidRPr="00C676CF">
        <w:rPr>
          <w:i/>
          <w:iCs/>
        </w:rPr>
        <w:t>Jobsearch</w:t>
      </w:r>
      <w:proofErr w:type="spellEnd"/>
      <w:r w:rsidRPr="00C676CF">
        <w:rPr>
          <w:i/>
          <w:iCs/>
        </w:rPr>
        <w:t>!</w:t>
      </w:r>
      <w:r w:rsidRPr="00C676CF">
        <w:rPr>
          <w:i/>
          <w:iCs/>
        </w:rPr>
        <w:tab/>
      </w:r>
    </w:p>
    <w:p w:rsidR="00524388" w:rsidRDefault="00E30705">
      <w:pPr>
        <w:jc w:val="center"/>
      </w:pPr>
      <w:r>
        <w:rPr>
          <w:noProof/>
        </w:rPr>
        <w:drawing>
          <wp:inline distT="0" distB="0" distL="0" distR="0">
            <wp:extent cx="6675120" cy="47771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lash.png"/>
                    <pic:cNvPicPr/>
                  </pic:nvPicPr>
                  <pic:blipFill>
                    <a:blip r:embed="rId7">
                      <a:extLst>
                        <a:ext uri="{28A0092B-C50C-407E-A947-70E740481C1C}">
                          <a14:useLocalDpi xmlns:a14="http://schemas.microsoft.com/office/drawing/2010/main" val="0"/>
                        </a:ext>
                      </a:extLst>
                    </a:blip>
                    <a:stretch>
                      <a:fillRect/>
                    </a:stretch>
                  </pic:blipFill>
                  <pic:spPr>
                    <a:xfrm>
                      <a:off x="0" y="0"/>
                      <a:ext cx="6675120" cy="4777105"/>
                    </a:xfrm>
                    <a:prstGeom prst="rect">
                      <a:avLst/>
                    </a:prstGeom>
                  </pic:spPr>
                </pic:pic>
              </a:graphicData>
            </a:graphic>
          </wp:inline>
        </w:drawing>
      </w:r>
    </w:p>
    <w:p w:rsidR="00524388" w:rsidRDefault="00E0794F" w:rsidP="00E30705">
      <w:pPr>
        <w:jc w:val="center"/>
      </w:pPr>
      <w:r>
        <w:t>A Project</w:t>
      </w:r>
      <w:r w:rsidR="00E30705">
        <w:t xml:space="preserve"> by Larry </w:t>
      </w:r>
      <w:proofErr w:type="spellStart"/>
      <w:r w:rsidR="00E30705">
        <w:t>Ruh</w:t>
      </w:r>
      <w:proofErr w:type="spellEnd"/>
      <w:r w:rsidR="00E30705">
        <w:t xml:space="preserve"> for Larry </w:t>
      </w:r>
      <w:proofErr w:type="spellStart"/>
      <w:r w:rsidR="00E30705">
        <w:t>Ruh</w:t>
      </w:r>
      <w:proofErr w:type="spellEnd"/>
    </w:p>
    <w:p w:rsidR="00E30705" w:rsidRDefault="00E30705"/>
    <w:p w:rsidR="00E30705" w:rsidRDefault="00E30705"/>
    <w:p w:rsidR="00E30705" w:rsidRDefault="00E30705"/>
    <w:p w:rsidR="00E30705" w:rsidRDefault="00E30705"/>
    <w:p w:rsidR="00E30705" w:rsidRDefault="00E30705"/>
    <w:p w:rsidR="00A3765A" w:rsidRDefault="0040646A">
      <w:pPr>
        <w:pStyle w:val="TOC1"/>
        <w:rPr>
          <w:rFonts w:eastAsiaTheme="minorEastAsia" w:cstheme="minorBidi"/>
          <w:b w:val="0"/>
          <w:bCs w:val="0"/>
          <w:caps w:val="0"/>
          <w:noProof/>
          <w:color w:val="auto"/>
          <w:sz w:val="24"/>
          <w:szCs w:val="24"/>
          <w:u w:val="none"/>
          <w:lang w:eastAsia="en-US"/>
        </w:rPr>
      </w:pPr>
      <w:r>
        <w:lastRenderedPageBreak/>
        <w:fldChar w:fldCharType="begin"/>
      </w:r>
      <w:r>
        <w:instrText xml:space="preserve"> TOC \o "1-3" \h \z \u </w:instrText>
      </w:r>
      <w:r>
        <w:fldChar w:fldCharType="separate"/>
      </w:r>
      <w:hyperlink w:anchor="_Toc9690884" w:history="1">
        <w:r w:rsidR="00A3765A" w:rsidRPr="00717C3C">
          <w:rPr>
            <w:rStyle w:val="Hyperlink"/>
            <w:noProof/>
          </w:rPr>
          <w:t>What is Jobsearch!?</w:t>
        </w:r>
        <w:r w:rsidR="00A3765A">
          <w:rPr>
            <w:noProof/>
            <w:webHidden/>
          </w:rPr>
          <w:tab/>
        </w:r>
        <w:r w:rsidR="00A3765A">
          <w:rPr>
            <w:noProof/>
            <w:webHidden/>
          </w:rPr>
          <w:fldChar w:fldCharType="begin"/>
        </w:r>
        <w:r w:rsidR="00A3765A">
          <w:rPr>
            <w:noProof/>
            <w:webHidden/>
          </w:rPr>
          <w:instrText xml:space="preserve"> PAGEREF _Toc9690884 \h </w:instrText>
        </w:r>
        <w:r w:rsidR="00A3765A">
          <w:rPr>
            <w:noProof/>
            <w:webHidden/>
          </w:rPr>
        </w:r>
        <w:r w:rsidR="00A3765A">
          <w:rPr>
            <w:noProof/>
            <w:webHidden/>
          </w:rPr>
          <w:fldChar w:fldCharType="separate"/>
        </w:r>
        <w:r w:rsidR="00A3765A">
          <w:rPr>
            <w:noProof/>
            <w:webHidden/>
          </w:rPr>
          <w:t>3</w:t>
        </w:r>
        <w:r w:rsidR="00A3765A">
          <w:rPr>
            <w:noProof/>
            <w:webHidden/>
          </w:rPr>
          <w:fldChar w:fldCharType="end"/>
        </w:r>
      </w:hyperlink>
    </w:p>
    <w:p w:rsidR="00A3765A" w:rsidRDefault="008657D0">
      <w:pPr>
        <w:pStyle w:val="TOC1"/>
        <w:rPr>
          <w:rFonts w:eastAsiaTheme="minorEastAsia" w:cstheme="minorBidi"/>
          <w:b w:val="0"/>
          <w:bCs w:val="0"/>
          <w:caps w:val="0"/>
          <w:noProof/>
          <w:color w:val="auto"/>
          <w:sz w:val="24"/>
          <w:szCs w:val="24"/>
          <w:u w:val="none"/>
          <w:lang w:eastAsia="en-US"/>
        </w:rPr>
      </w:pPr>
      <w:hyperlink w:anchor="_Toc9690885" w:history="1">
        <w:r w:rsidR="00A3765A" w:rsidRPr="00717C3C">
          <w:rPr>
            <w:rStyle w:val="Hyperlink"/>
            <w:noProof/>
          </w:rPr>
          <w:t>The Methodology</w:t>
        </w:r>
        <w:r w:rsidR="00A3765A">
          <w:rPr>
            <w:noProof/>
            <w:webHidden/>
          </w:rPr>
          <w:tab/>
        </w:r>
        <w:r w:rsidR="00A3765A">
          <w:rPr>
            <w:noProof/>
            <w:webHidden/>
          </w:rPr>
          <w:fldChar w:fldCharType="begin"/>
        </w:r>
        <w:r w:rsidR="00A3765A">
          <w:rPr>
            <w:noProof/>
            <w:webHidden/>
          </w:rPr>
          <w:instrText xml:space="preserve"> PAGEREF _Toc9690885 \h </w:instrText>
        </w:r>
        <w:r w:rsidR="00A3765A">
          <w:rPr>
            <w:noProof/>
            <w:webHidden/>
          </w:rPr>
        </w:r>
        <w:r w:rsidR="00A3765A">
          <w:rPr>
            <w:noProof/>
            <w:webHidden/>
          </w:rPr>
          <w:fldChar w:fldCharType="separate"/>
        </w:r>
        <w:r w:rsidR="00A3765A">
          <w:rPr>
            <w:noProof/>
            <w:webHidden/>
          </w:rPr>
          <w:t>4</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86" w:history="1">
        <w:r w:rsidR="00A3765A" w:rsidRPr="00717C3C">
          <w:rPr>
            <w:rStyle w:val="Hyperlink"/>
            <w:noProof/>
          </w:rPr>
          <w:t>“One Man Scrum”</w:t>
        </w:r>
        <w:r w:rsidR="00A3765A">
          <w:rPr>
            <w:noProof/>
            <w:webHidden/>
          </w:rPr>
          <w:tab/>
        </w:r>
        <w:r w:rsidR="00A3765A">
          <w:rPr>
            <w:noProof/>
            <w:webHidden/>
          </w:rPr>
          <w:fldChar w:fldCharType="begin"/>
        </w:r>
        <w:r w:rsidR="00A3765A">
          <w:rPr>
            <w:noProof/>
            <w:webHidden/>
          </w:rPr>
          <w:instrText xml:space="preserve"> PAGEREF _Toc9690886 \h </w:instrText>
        </w:r>
        <w:r w:rsidR="00A3765A">
          <w:rPr>
            <w:noProof/>
            <w:webHidden/>
          </w:rPr>
        </w:r>
        <w:r w:rsidR="00A3765A">
          <w:rPr>
            <w:noProof/>
            <w:webHidden/>
          </w:rPr>
          <w:fldChar w:fldCharType="separate"/>
        </w:r>
        <w:r w:rsidR="00A3765A">
          <w:rPr>
            <w:noProof/>
            <w:webHidden/>
          </w:rPr>
          <w:t>4</w:t>
        </w:r>
        <w:r w:rsidR="00A3765A">
          <w:rPr>
            <w:noProof/>
            <w:webHidden/>
          </w:rPr>
          <w:fldChar w:fldCharType="end"/>
        </w:r>
      </w:hyperlink>
    </w:p>
    <w:p w:rsidR="00A3765A" w:rsidRDefault="008657D0">
      <w:pPr>
        <w:pStyle w:val="TOC1"/>
        <w:rPr>
          <w:rFonts w:eastAsiaTheme="minorEastAsia" w:cstheme="minorBidi"/>
          <w:b w:val="0"/>
          <w:bCs w:val="0"/>
          <w:caps w:val="0"/>
          <w:noProof/>
          <w:color w:val="auto"/>
          <w:sz w:val="24"/>
          <w:szCs w:val="24"/>
          <w:u w:val="none"/>
          <w:lang w:eastAsia="en-US"/>
        </w:rPr>
      </w:pPr>
      <w:hyperlink w:anchor="_Toc9690887" w:history="1">
        <w:r w:rsidR="00A3765A" w:rsidRPr="00717C3C">
          <w:rPr>
            <w:rStyle w:val="Hyperlink"/>
            <w:noProof/>
          </w:rPr>
          <w:t>The Tools</w:t>
        </w:r>
        <w:r w:rsidR="00A3765A">
          <w:rPr>
            <w:noProof/>
            <w:webHidden/>
          </w:rPr>
          <w:tab/>
        </w:r>
        <w:r w:rsidR="00A3765A">
          <w:rPr>
            <w:noProof/>
            <w:webHidden/>
          </w:rPr>
          <w:fldChar w:fldCharType="begin"/>
        </w:r>
        <w:r w:rsidR="00A3765A">
          <w:rPr>
            <w:noProof/>
            <w:webHidden/>
          </w:rPr>
          <w:instrText xml:space="preserve"> PAGEREF _Toc9690887 \h </w:instrText>
        </w:r>
        <w:r w:rsidR="00A3765A">
          <w:rPr>
            <w:noProof/>
            <w:webHidden/>
          </w:rPr>
        </w:r>
        <w:r w:rsidR="00A3765A">
          <w:rPr>
            <w:noProof/>
            <w:webHidden/>
          </w:rPr>
          <w:fldChar w:fldCharType="separate"/>
        </w:r>
        <w:r w:rsidR="00A3765A">
          <w:rPr>
            <w:noProof/>
            <w:webHidden/>
          </w:rPr>
          <w:t>4</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88" w:history="1">
        <w:r w:rsidR="00A3765A" w:rsidRPr="00717C3C">
          <w:rPr>
            <w:rStyle w:val="Hyperlink"/>
            <w:noProof/>
          </w:rPr>
          <w:t>Project Management Information  - taiga.io</w:t>
        </w:r>
        <w:r w:rsidR="00A3765A">
          <w:rPr>
            <w:noProof/>
            <w:webHidden/>
          </w:rPr>
          <w:tab/>
        </w:r>
        <w:r w:rsidR="00A3765A">
          <w:rPr>
            <w:noProof/>
            <w:webHidden/>
          </w:rPr>
          <w:fldChar w:fldCharType="begin"/>
        </w:r>
        <w:r w:rsidR="00A3765A">
          <w:rPr>
            <w:noProof/>
            <w:webHidden/>
          </w:rPr>
          <w:instrText xml:space="preserve"> PAGEREF _Toc9690888 \h </w:instrText>
        </w:r>
        <w:r w:rsidR="00A3765A">
          <w:rPr>
            <w:noProof/>
            <w:webHidden/>
          </w:rPr>
        </w:r>
        <w:r w:rsidR="00A3765A">
          <w:rPr>
            <w:noProof/>
            <w:webHidden/>
          </w:rPr>
          <w:fldChar w:fldCharType="separate"/>
        </w:r>
        <w:r w:rsidR="00A3765A">
          <w:rPr>
            <w:noProof/>
            <w:webHidden/>
          </w:rPr>
          <w:t>4</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89" w:history="1">
        <w:r w:rsidR="00A3765A" w:rsidRPr="00717C3C">
          <w:rPr>
            <w:rStyle w:val="Hyperlink"/>
            <w:noProof/>
          </w:rPr>
          <w:t>The Web Application Technologies</w:t>
        </w:r>
        <w:r w:rsidR="00A3765A">
          <w:rPr>
            <w:noProof/>
            <w:webHidden/>
          </w:rPr>
          <w:tab/>
        </w:r>
        <w:r w:rsidR="00A3765A">
          <w:rPr>
            <w:noProof/>
            <w:webHidden/>
          </w:rPr>
          <w:fldChar w:fldCharType="begin"/>
        </w:r>
        <w:r w:rsidR="00A3765A">
          <w:rPr>
            <w:noProof/>
            <w:webHidden/>
          </w:rPr>
          <w:instrText xml:space="preserve"> PAGEREF _Toc9690889 \h </w:instrText>
        </w:r>
        <w:r w:rsidR="00A3765A">
          <w:rPr>
            <w:noProof/>
            <w:webHidden/>
          </w:rPr>
        </w:r>
        <w:r w:rsidR="00A3765A">
          <w:rPr>
            <w:noProof/>
            <w:webHidden/>
          </w:rPr>
          <w:fldChar w:fldCharType="separate"/>
        </w:r>
        <w:r w:rsidR="00A3765A">
          <w:rPr>
            <w:noProof/>
            <w:webHidden/>
          </w:rPr>
          <w:t>5</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0" w:history="1">
        <w:r w:rsidR="00A3765A" w:rsidRPr="00717C3C">
          <w:rPr>
            <w:rStyle w:val="Hyperlink"/>
            <w:noProof/>
          </w:rPr>
          <w:t>HTML, CSS, Javascript</w:t>
        </w:r>
        <w:r w:rsidR="00A3765A">
          <w:rPr>
            <w:noProof/>
            <w:webHidden/>
          </w:rPr>
          <w:tab/>
        </w:r>
        <w:r w:rsidR="00A3765A">
          <w:rPr>
            <w:noProof/>
            <w:webHidden/>
          </w:rPr>
          <w:fldChar w:fldCharType="begin"/>
        </w:r>
        <w:r w:rsidR="00A3765A">
          <w:rPr>
            <w:noProof/>
            <w:webHidden/>
          </w:rPr>
          <w:instrText xml:space="preserve"> PAGEREF _Toc9690890 \h </w:instrText>
        </w:r>
        <w:r w:rsidR="00A3765A">
          <w:rPr>
            <w:noProof/>
            <w:webHidden/>
          </w:rPr>
        </w:r>
        <w:r w:rsidR="00A3765A">
          <w:rPr>
            <w:noProof/>
            <w:webHidden/>
          </w:rPr>
          <w:fldChar w:fldCharType="separate"/>
        </w:r>
        <w:r w:rsidR="00A3765A">
          <w:rPr>
            <w:noProof/>
            <w:webHidden/>
          </w:rPr>
          <w:t>5</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1" w:history="1">
        <w:r w:rsidR="00A3765A" w:rsidRPr="00717C3C">
          <w:rPr>
            <w:rStyle w:val="Hyperlink"/>
            <w:noProof/>
          </w:rPr>
          <w:t>PHP</w:t>
        </w:r>
        <w:r w:rsidR="00A3765A">
          <w:rPr>
            <w:noProof/>
            <w:webHidden/>
          </w:rPr>
          <w:tab/>
        </w:r>
        <w:r w:rsidR="00A3765A">
          <w:rPr>
            <w:noProof/>
            <w:webHidden/>
          </w:rPr>
          <w:fldChar w:fldCharType="begin"/>
        </w:r>
        <w:r w:rsidR="00A3765A">
          <w:rPr>
            <w:noProof/>
            <w:webHidden/>
          </w:rPr>
          <w:instrText xml:space="preserve"> PAGEREF _Toc9690891 \h </w:instrText>
        </w:r>
        <w:r w:rsidR="00A3765A">
          <w:rPr>
            <w:noProof/>
            <w:webHidden/>
          </w:rPr>
        </w:r>
        <w:r w:rsidR="00A3765A">
          <w:rPr>
            <w:noProof/>
            <w:webHidden/>
          </w:rPr>
          <w:fldChar w:fldCharType="separate"/>
        </w:r>
        <w:r w:rsidR="00A3765A">
          <w:rPr>
            <w:noProof/>
            <w:webHidden/>
          </w:rPr>
          <w:t>5</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2" w:history="1">
        <w:r w:rsidR="00A3765A" w:rsidRPr="00717C3C">
          <w:rPr>
            <w:rStyle w:val="Hyperlink"/>
            <w:noProof/>
          </w:rPr>
          <w:t>JQuery</w:t>
        </w:r>
        <w:r w:rsidR="00A3765A">
          <w:rPr>
            <w:noProof/>
            <w:webHidden/>
          </w:rPr>
          <w:tab/>
        </w:r>
        <w:r w:rsidR="00A3765A">
          <w:rPr>
            <w:noProof/>
            <w:webHidden/>
          </w:rPr>
          <w:fldChar w:fldCharType="begin"/>
        </w:r>
        <w:r w:rsidR="00A3765A">
          <w:rPr>
            <w:noProof/>
            <w:webHidden/>
          </w:rPr>
          <w:instrText xml:space="preserve"> PAGEREF _Toc9690892 \h </w:instrText>
        </w:r>
        <w:r w:rsidR="00A3765A">
          <w:rPr>
            <w:noProof/>
            <w:webHidden/>
          </w:rPr>
        </w:r>
        <w:r w:rsidR="00A3765A">
          <w:rPr>
            <w:noProof/>
            <w:webHidden/>
          </w:rPr>
          <w:fldChar w:fldCharType="separate"/>
        </w:r>
        <w:r w:rsidR="00A3765A">
          <w:rPr>
            <w:noProof/>
            <w:webHidden/>
          </w:rPr>
          <w:t>5</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3" w:history="1">
        <w:r w:rsidR="00A3765A" w:rsidRPr="00717C3C">
          <w:rPr>
            <w:rStyle w:val="Hyperlink"/>
            <w:noProof/>
          </w:rPr>
          <w:t>MySQL</w:t>
        </w:r>
        <w:r w:rsidR="00A3765A">
          <w:rPr>
            <w:noProof/>
            <w:webHidden/>
          </w:rPr>
          <w:tab/>
        </w:r>
        <w:r w:rsidR="00A3765A">
          <w:rPr>
            <w:noProof/>
            <w:webHidden/>
          </w:rPr>
          <w:fldChar w:fldCharType="begin"/>
        </w:r>
        <w:r w:rsidR="00A3765A">
          <w:rPr>
            <w:noProof/>
            <w:webHidden/>
          </w:rPr>
          <w:instrText xml:space="preserve"> PAGEREF _Toc9690893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4" w:history="1">
        <w:r w:rsidR="00A3765A" w:rsidRPr="00717C3C">
          <w:rPr>
            <w:rStyle w:val="Hyperlink"/>
            <w:noProof/>
          </w:rPr>
          <w:t>MAMP</w:t>
        </w:r>
        <w:r w:rsidR="00A3765A">
          <w:rPr>
            <w:noProof/>
            <w:webHidden/>
          </w:rPr>
          <w:tab/>
        </w:r>
        <w:r w:rsidR="00A3765A">
          <w:rPr>
            <w:noProof/>
            <w:webHidden/>
          </w:rPr>
          <w:fldChar w:fldCharType="begin"/>
        </w:r>
        <w:r w:rsidR="00A3765A">
          <w:rPr>
            <w:noProof/>
            <w:webHidden/>
          </w:rPr>
          <w:instrText xml:space="preserve"> PAGEREF _Toc9690894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5" w:history="1">
        <w:r w:rsidR="00A3765A" w:rsidRPr="00717C3C">
          <w:rPr>
            <w:rStyle w:val="Hyperlink"/>
            <w:noProof/>
          </w:rPr>
          <w:t>Selenium</w:t>
        </w:r>
        <w:r w:rsidR="00A3765A">
          <w:rPr>
            <w:noProof/>
            <w:webHidden/>
          </w:rPr>
          <w:tab/>
        </w:r>
        <w:r w:rsidR="00A3765A">
          <w:rPr>
            <w:noProof/>
            <w:webHidden/>
          </w:rPr>
          <w:fldChar w:fldCharType="begin"/>
        </w:r>
        <w:r w:rsidR="00A3765A">
          <w:rPr>
            <w:noProof/>
            <w:webHidden/>
          </w:rPr>
          <w:instrText xml:space="preserve"> PAGEREF _Toc9690895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6" w:history="1">
        <w:r w:rsidR="00A3765A" w:rsidRPr="00717C3C">
          <w:rPr>
            <w:rStyle w:val="Hyperlink"/>
            <w:noProof/>
          </w:rPr>
          <w:t>Git, GitHub</w:t>
        </w:r>
        <w:r w:rsidR="00A3765A">
          <w:rPr>
            <w:noProof/>
            <w:webHidden/>
          </w:rPr>
          <w:tab/>
        </w:r>
        <w:r w:rsidR="00A3765A">
          <w:rPr>
            <w:noProof/>
            <w:webHidden/>
          </w:rPr>
          <w:fldChar w:fldCharType="begin"/>
        </w:r>
        <w:r w:rsidR="00A3765A">
          <w:rPr>
            <w:noProof/>
            <w:webHidden/>
          </w:rPr>
          <w:instrText xml:space="preserve"> PAGEREF _Toc9690896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7" w:history="1">
        <w:r w:rsidR="00A3765A" w:rsidRPr="00717C3C">
          <w:rPr>
            <w:rStyle w:val="Hyperlink"/>
            <w:noProof/>
          </w:rPr>
          <w:t>Jenkins</w:t>
        </w:r>
        <w:r w:rsidR="00A3765A">
          <w:rPr>
            <w:noProof/>
            <w:webHidden/>
          </w:rPr>
          <w:tab/>
        </w:r>
        <w:r w:rsidR="00A3765A">
          <w:rPr>
            <w:noProof/>
            <w:webHidden/>
          </w:rPr>
          <w:fldChar w:fldCharType="begin"/>
        </w:r>
        <w:r w:rsidR="00A3765A">
          <w:rPr>
            <w:noProof/>
            <w:webHidden/>
          </w:rPr>
          <w:instrText xml:space="preserve"> PAGEREF _Toc9690897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898" w:history="1">
        <w:r w:rsidR="00A3765A" w:rsidRPr="00717C3C">
          <w:rPr>
            <w:rStyle w:val="Hyperlink"/>
            <w:noProof/>
          </w:rPr>
          <w:t>DevOps</w:t>
        </w:r>
        <w:r w:rsidR="00A3765A">
          <w:rPr>
            <w:noProof/>
            <w:webHidden/>
          </w:rPr>
          <w:tab/>
        </w:r>
        <w:r w:rsidR="00A3765A">
          <w:rPr>
            <w:noProof/>
            <w:webHidden/>
          </w:rPr>
          <w:fldChar w:fldCharType="begin"/>
        </w:r>
        <w:r w:rsidR="00A3765A">
          <w:rPr>
            <w:noProof/>
            <w:webHidden/>
          </w:rPr>
          <w:instrText xml:space="preserve"> PAGEREF _Toc9690898 \h </w:instrText>
        </w:r>
        <w:r w:rsidR="00A3765A">
          <w:rPr>
            <w:noProof/>
            <w:webHidden/>
          </w:rPr>
        </w:r>
        <w:r w:rsidR="00A3765A">
          <w:rPr>
            <w:noProof/>
            <w:webHidden/>
          </w:rPr>
          <w:fldChar w:fldCharType="separate"/>
        </w:r>
        <w:r w:rsidR="00A3765A">
          <w:rPr>
            <w:noProof/>
            <w:webHidden/>
          </w:rPr>
          <w:t>6</w:t>
        </w:r>
        <w:r w:rsidR="00A3765A">
          <w:rPr>
            <w:noProof/>
            <w:webHidden/>
          </w:rPr>
          <w:fldChar w:fldCharType="end"/>
        </w:r>
      </w:hyperlink>
    </w:p>
    <w:p w:rsidR="00A3765A" w:rsidRDefault="008657D0">
      <w:pPr>
        <w:pStyle w:val="TOC1"/>
        <w:rPr>
          <w:rFonts w:eastAsiaTheme="minorEastAsia" w:cstheme="minorBidi"/>
          <w:b w:val="0"/>
          <w:bCs w:val="0"/>
          <w:caps w:val="0"/>
          <w:noProof/>
          <w:color w:val="auto"/>
          <w:sz w:val="24"/>
          <w:szCs w:val="24"/>
          <w:u w:val="none"/>
          <w:lang w:eastAsia="en-US"/>
        </w:rPr>
      </w:pPr>
      <w:hyperlink w:anchor="_Toc9690899" w:history="1">
        <w:r w:rsidR="00A3765A" w:rsidRPr="00717C3C">
          <w:rPr>
            <w:rStyle w:val="Hyperlink"/>
            <w:noProof/>
          </w:rPr>
          <w:t>The Business Area</w:t>
        </w:r>
        <w:r w:rsidR="00A3765A">
          <w:rPr>
            <w:noProof/>
            <w:webHidden/>
          </w:rPr>
          <w:tab/>
        </w:r>
        <w:r w:rsidR="00A3765A">
          <w:rPr>
            <w:noProof/>
            <w:webHidden/>
          </w:rPr>
          <w:fldChar w:fldCharType="begin"/>
        </w:r>
        <w:r w:rsidR="00A3765A">
          <w:rPr>
            <w:noProof/>
            <w:webHidden/>
          </w:rPr>
          <w:instrText xml:space="preserve"> PAGEREF _Toc9690899 \h </w:instrText>
        </w:r>
        <w:r w:rsidR="00A3765A">
          <w:rPr>
            <w:noProof/>
            <w:webHidden/>
          </w:rPr>
        </w:r>
        <w:r w:rsidR="00A3765A">
          <w:rPr>
            <w:noProof/>
            <w:webHidden/>
          </w:rPr>
          <w:fldChar w:fldCharType="separate"/>
        </w:r>
        <w:r w:rsidR="00A3765A">
          <w:rPr>
            <w:noProof/>
            <w:webHidden/>
          </w:rPr>
          <w:t>7</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900" w:history="1">
        <w:r w:rsidR="00A3765A" w:rsidRPr="00717C3C">
          <w:rPr>
            <w:rStyle w:val="Hyperlink"/>
            <w:noProof/>
          </w:rPr>
          <w:t>High Level Requirements</w:t>
        </w:r>
        <w:r w:rsidR="00A3765A">
          <w:rPr>
            <w:noProof/>
            <w:webHidden/>
          </w:rPr>
          <w:tab/>
        </w:r>
        <w:r w:rsidR="00A3765A">
          <w:rPr>
            <w:noProof/>
            <w:webHidden/>
          </w:rPr>
          <w:fldChar w:fldCharType="begin"/>
        </w:r>
        <w:r w:rsidR="00A3765A">
          <w:rPr>
            <w:noProof/>
            <w:webHidden/>
          </w:rPr>
          <w:instrText xml:space="preserve"> PAGEREF _Toc9690900 \h </w:instrText>
        </w:r>
        <w:r w:rsidR="00A3765A">
          <w:rPr>
            <w:noProof/>
            <w:webHidden/>
          </w:rPr>
        </w:r>
        <w:r w:rsidR="00A3765A">
          <w:rPr>
            <w:noProof/>
            <w:webHidden/>
          </w:rPr>
          <w:fldChar w:fldCharType="separate"/>
        </w:r>
        <w:r w:rsidR="00A3765A">
          <w:rPr>
            <w:noProof/>
            <w:webHidden/>
          </w:rPr>
          <w:t>7</w:t>
        </w:r>
        <w:r w:rsidR="00A3765A">
          <w:rPr>
            <w:noProof/>
            <w:webHidden/>
          </w:rPr>
          <w:fldChar w:fldCharType="end"/>
        </w:r>
      </w:hyperlink>
    </w:p>
    <w:p w:rsidR="00A3765A" w:rsidRDefault="008657D0">
      <w:pPr>
        <w:pStyle w:val="TOC1"/>
        <w:rPr>
          <w:rFonts w:eastAsiaTheme="minorEastAsia" w:cstheme="minorBidi"/>
          <w:b w:val="0"/>
          <w:bCs w:val="0"/>
          <w:caps w:val="0"/>
          <w:noProof/>
          <w:color w:val="auto"/>
          <w:sz w:val="24"/>
          <w:szCs w:val="24"/>
          <w:u w:val="none"/>
          <w:lang w:eastAsia="en-US"/>
        </w:rPr>
      </w:pPr>
      <w:hyperlink w:anchor="_Toc9690901" w:history="1">
        <w:r w:rsidR="00A3765A" w:rsidRPr="00717C3C">
          <w:rPr>
            <w:rStyle w:val="Hyperlink"/>
            <w:noProof/>
          </w:rPr>
          <w:t>The Core Team</w:t>
        </w:r>
        <w:r w:rsidR="00A3765A">
          <w:rPr>
            <w:noProof/>
            <w:webHidden/>
          </w:rPr>
          <w:tab/>
        </w:r>
        <w:r w:rsidR="00A3765A">
          <w:rPr>
            <w:noProof/>
            <w:webHidden/>
          </w:rPr>
          <w:fldChar w:fldCharType="begin"/>
        </w:r>
        <w:r w:rsidR="00A3765A">
          <w:rPr>
            <w:noProof/>
            <w:webHidden/>
          </w:rPr>
          <w:instrText xml:space="preserve"> PAGEREF _Toc9690901 \h </w:instrText>
        </w:r>
        <w:r w:rsidR="00A3765A">
          <w:rPr>
            <w:noProof/>
            <w:webHidden/>
          </w:rPr>
        </w:r>
        <w:r w:rsidR="00A3765A">
          <w:rPr>
            <w:noProof/>
            <w:webHidden/>
          </w:rPr>
          <w:fldChar w:fldCharType="separate"/>
        </w:r>
        <w:r w:rsidR="00A3765A">
          <w:rPr>
            <w:noProof/>
            <w:webHidden/>
          </w:rPr>
          <w:t>8</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902" w:history="1">
        <w:r w:rsidR="00A3765A" w:rsidRPr="00717C3C">
          <w:rPr>
            <w:rStyle w:val="Hyperlink"/>
            <w:noProof/>
          </w:rPr>
          <w:t>Scrum Master</w:t>
        </w:r>
        <w:r w:rsidR="00A3765A">
          <w:rPr>
            <w:noProof/>
            <w:webHidden/>
          </w:rPr>
          <w:tab/>
        </w:r>
        <w:r w:rsidR="00A3765A">
          <w:rPr>
            <w:noProof/>
            <w:webHidden/>
          </w:rPr>
          <w:fldChar w:fldCharType="begin"/>
        </w:r>
        <w:r w:rsidR="00A3765A">
          <w:rPr>
            <w:noProof/>
            <w:webHidden/>
          </w:rPr>
          <w:instrText xml:space="preserve"> PAGEREF _Toc9690902 \h </w:instrText>
        </w:r>
        <w:r w:rsidR="00A3765A">
          <w:rPr>
            <w:noProof/>
            <w:webHidden/>
          </w:rPr>
        </w:r>
        <w:r w:rsidR="00A3765A">
          <w:rPr>
            <w:noProof/>
            <w:webHidden/>
          </w:rPr>
          <w:fldChar w:fldCharType="separate"/>
        </w:r>
        <w:r w:rsidR="00A3765A">
          <w:rPr>
            <w:noProof/>
            <w:webHidden/>
          </w:rPr>
          <w:t>8</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903" w:history="1">
        <w:r w:rsidR="00A3765A" w:rsidRPr="00717C3C">
          <w:rPr>
            <w:rStyle w:val="Hyperlink"/>
            <w:noProof/>
          </w:rPr>
          <w:t>Developer</w:t>
        </w:r>
        <w:r w:rsidR="00A3765A">
          <w:rPr>
            <w:noProof/>
            <w:webHidden/>
          </w:rPr>
          <w:tab/>
        </w:r>
        <w:r w:rsidR="00A3765A">
          <w:rPr>
            <w:noProof/>
            <w:webHidden/>
          </w:rPr>
          <w:fldChar w:fldCharType="begin"/>
        </w:r>
        <w:r w:rsidR="00A3765A">
          <w:rPr>
            <w:noProof/>
            <w:webHidden/>
          </w:rPr>
          <w:instrText xml:space="preserve"> PAGEREF _Toc9690903 \h </w:instrText>
        </w:r>
        <w:r w:rsidR="00A3765A">
          <w:rPr>
            <w:noProof/>
            <w:webHidden/>
          </w:rPr>
        </w:r>
        <w:r w:rsidR="00A3765A">
          <w:rPr>
            <w:noProof/>
            <w:webHidden/>
          </w:rPr>
          <w:fldChar w:fldCharType="separate"/>
        </w:r>
        <w:r w:rsidR="00A3765A">
          <w:rPr>
            <w:noProof/>
            <w:webHidden/>
          </w:rPr>
          <w:t>10</w:t>
        </w:r>
        <w:r w:rsidR="00A3765A">
          <w:rPr>
            <w:noProof/>
            <w:webHidden/>
          </w:rPr>
          <w:fldChar w:fldCharType="end"/>
        </w:r>
      </w:hyperlink>
    </w:p>
    <w:p w:rsidR="00A3765A" w:rsidRDefault="008657D0">
      <w:pPr>
        <w:pStyle w:val="TOC3"/>
        <w:tabs>
          <w:tab w:val="right" w:pos="10502"/>
        </w:tabs>
        <w:rPr>
          <w:rFonts w:eastAsiaTheme="minorEastAsia" w:cstheme="minorBidi"/>
          <w:smallCaps w:val="0"/>
          <w:noProof/>
          <w:color w:val="auto"/>
          <w:sz w:val="24"/>
          <w:szCs w:val="24"/>
          <w:lang w:eastAsia="en-US"/>
        </w:rPr>
      </w:pPr>
      <w:hyperlink w:anchor="_Toc9690904" w:history="1">
        <w:r w:rsidR="00A3765A" w:rsidRPr="00717C3C">
          <w:rPr>
            <w:rStyle w:val="Hyperlink"/>
            <w:noProof/>
          </w:rPr>
          <w:t>Title Page</w:t>
        </w:r>
        <w:r w:rsidR="00A3765A">
          <w:rPr>
            <w:noProof/>
            <w:webHidden/>
          </w:rPr>
          <w:tab/>
        </w:r>
        <w:r w:rsidR="00A3765A">
          <w:rPr>
            <w:noProof/>
            <w:webHidden/>
          </w:rPr>
          <w:fldChar w:fldCharType="begin"/>
        </w:r>
        <w:r w:rsidR="00A3765A">
          <w:rPr>
            <w:noProof/>
            <w:webHidden/>
          </w:rPr>
          <w:instrText xml:space="preserve"> PAGEREF _Toc9690904 \h </w:instrText>
        </w:r>
        <w:r w:rsidR="00A3765A">
          <w:rPr>
            <w:noProof/>
            <w:webHidden/>
          </w:rPr>
        </w:r>
        <w:r w:rsidR="00A3765A">
          <w:rPr>
            <w:noProof/>
            <w:webHidden/>
          </w:rPr>
          <w:fldChar w:fldCharType="separate"/>
        </w:r>
        <w:r w:rsidR="00A3765A">
          <w:rPr>
            <w:noProof/>
            <w:webHidden/>
          </w:rPr>
          <w:t>10</w:t>
        </w:r>
        <w:r w:rsidR="00A3765A">
          <w:rPr>
            <w:noProof/>
            <w:webHidden/>
          </w:rPr>
          <w:fldChar w:fldCharType="end"/>
        </w:r>
      </w:hyperlink>
    </w:p>
    <w:p w:rsidR="00A3765A" w:rsidRDefault="008657D0">
      <w:pPr>
        <w:pStyle w:val="TOC3"/>
        <w:tabs>
          <w:tab w:val="right" w:pos="10502"/>
        </w:tabs>
        <w:rPr>
          <w:rFonts w:eastAsiaTheme="minorEastAsia" w:cstheme="minorBidi"/>
          <w:smallCaps w:val="0"/>
          <w:noProof/>
          <w:color w:val="auto"/>
          <w:sz w:val="24"/>
          <w:szCs w:val="24"/>
          <w:lang w:eastAsia="en-US"/>
        </w:rPr>
      </w:pPr>
      <w:hyperlink w:anchor="_Toc9690905" w:history="1">
        <w:r w:rsidR="00A3765A" w:rsidRPr="00717C3C">
          <w:rPr>
            <w:rStyle w:val="Hyperlink"/>
            <w:noProof/>
          </w:rPr>
          <w:t>Job Application Search</w:t>
        </w:r>
        <w:r w:rsidR="00A3765A">
          <w:rPr>
            <w:noProof/>
            <w:webHidden/>
          </w:rPr>
          <w:tab/>
        </w:r>
        <w:r w:rsidR="00A3765A">
          <w:rPr>
            <w:noProof/>
            <w:webHidden/>
          </w:rPr>
          <w:fldChar w:fldCharType="begin"/>
        </w:r>
        <w:r w:rsidR="00A3765A">
          <w:rPr>
            <w:noProof/>
            <w:webHidden/>
          </w:rPr>
          <w:instrText xml:space="preserve"> PAGEREF _Toc9690905 \h </w:instrText>
        </w:r>
        <w:r w:rsidR="00A3765A">
          <w:rPr>
            <w:noProof/>
            <w:webHidden/>
          </w:rPr>
        </w:r>
        <w:r w:rsidR="00A3765A">
          <w:rPr>
            <w:noProof/>
            <w:webHidden/>
          </w:rPr>
          <w:fldChar w:fldCharType="separate"/>
        </w:r>
        <w:r w:rsidR="00A3765A">
          <w:rPr>
            <w:noProof/>
            <w:webHidden/>
          </w:rPr>
          <w:t>11</w:t>
        </w:r>
        <w:r w:rsidR="00A3765A">
          <w:rPr>
            <w:noProof/>
            <w:webHidden/>
          </w:rPr>
          <w:fldChar w:fldCharType="end"/>
        </w:r>
      </w:hyperlink>
    </w:p>
    <w:p w:rsidR="00A3765A" w:rsidRDefault="008657D0">
      <w:pPr>
        <w:pStyle w:val="TOC3"/>
        <w:tabs>
          <w:tab w:val="right" w:pos="10502"/>
        </w:tabs>
        <w:rPr>
          <w:rFonts w:eastAsiaTheme="minorEastAsia" w:cstheme="minorBidi"/>
          <w:smallCaps w:val="0"/>
          <w:noProof/>
          <w:color w:val="auto"/>
          <w:sz w:val="24"/>
          <w:szCs w:val="24"/>
          <w:lang w:eastAsia="en-US"/>
        </w:rPr>
      </w:pPr>
      <w:hyperlink w:anchor="_Toc9690906" w:history="1">
        <w:r w:rsidR="00A3765A" w:rsidRPr="00717C3C">
          <w:rPr>
            <w:rStyle w:val="Hyperlink"/>
            <w:rFonts w:eastAsia="Times New Roman"/>
            <w:noProof/>
          </w:rPr>
          <w:t>Add/Edit Job Application</w:t>
        </w:r>
        <w:r w:rsidR="00A3765A">
          <w:rPr>
            <w:noProof/>
            <w:webHidden/>
          </w:rPr>
          <w:tab/>
        </w:r>
        <w:r w:rsidR="00A3765A">
          <w:rPr>
            <w:noProof/>
            <w:webHidden/>
          </w:rPr>
          <w:fldChar w:fldCharType="begin"/>
        </w:r>
        <w:r w:rsidR="00A3765A">
          <w:rPr>
            <w:noProof/>
            <w:webHidden/>
          </w:rPr>
          <w:instrText xml:space="preserve"> PAGEREF _Toc9690906 \h </w:instrText>
        </w:r>
        <w:r w:rsidR="00A3765A">
          <w:rPr>
            <w:noProof/>
            <w:webHidden/>
          </w:rPr>
        </w:r>
        <w:r w:rsidR="00A3765A">
          <w:rPr>
            <w:noProof/>
            <w:webHidden/>
          </w:rPr>
          <w:fldChar w:fldCharType="separate"/>
        </w:r>
        <w:r w:rsidR="00A3765A">
          <w:rPr>
            <w:noProof/>
            <w:webHidden/>
          </w:rPr>
          <w:t>11</w:t>
        </w:r>
        <w:r w:rsidR="00A3765A">
          <w:rPr>
            <w:noProof/>
            <w:webHidden/>
          </w:rPr>
          <w:fldChar w:fldCharType="end"/>
        </w:r>
      </w:hyperlink>
    </w:p>
    <w:p w:rsidR="00A3765A" w:rsidRDefault="008657D0">
      <w:pPr>
        <w:pStyle w:val="TOC3"/>
        <w:tabs>
          <w:tab w:val="right" w:pos="10502"/>
        </w:tabs>
        <w:rPr>
          <w:rFonts w:eastAsiaTheme="minorEastAsia" w:cstheme="minorBidi"/>
          <w:smallCaps w:val="0"/>
          <w:noProof/>
          <w:color w:val="auto"/>
          <w:sz w:val="24"/>
          <w:szCs w:val="24"/>
          <w:lang w:eastAsia="en-US"/>
        </w:rPr>
      </w:pPr>
      <w:hyperlink w:anchor="_Toc9690907" w:history="1">
        <w:r w:rsidR="00A3765A" w:rsidRPr="00717C3C">
          <w:rPr>
            <w:rStyle w:val="Hyperlink"/>
            <w:rFonts w:eastAsia="Times New Roman"/>
            <w:noProof/>
            <w:lang w:eastAsia="en-US"/>
          </w:rPr>
          <w:t>Recruiter Search</w:t>
        </w:r>
        <w:r w:rsidR="00A3765A">
          <w:rPr>
            <w:noProof/>
            <w:webHidden/>
          </w:rPr>
          <w:tab/>
        </w:r>
        <w:r w:rsidR="00A3765A">
          <w:rPr>
            <w:noProof/>
            <w:webHidden/>
          </w:rPr>
          <w:fldChar w:fldCharType="begin"/>
        </w:r>
        <w:r w:rsidR="00A3765A">
          <w:rPr>
            <w:noProof/>
            <w:webHidden/>
          </w:rPr>
          <w:instrText xml:space="preserve"> PAGEREF _Toc9690907 \h </w:instrText>
        </w:r>
        <w:r w:rsidR="00A3765A">
          <w:rPr>
            <w:noProof/>
            <w:webHidden/>
          </w:rPr>
        </w:r>
        <w:r w:rsidR="00A3765A">
          <w:rPr>
            <w:noProof/>
            <w:webHidden/>
          </w:rPr>
          <w:fldChar w:fldCharType="separate"/>
        </w:r>
        <w:r w:rsidR="00A3765A">
          <w:rPr>
            <w:noProof/>
            <w:webHidden/>
          </w:rPr>
          <w:t>13</w:t>
        </w:r>
        <w:r w:rsidR="00A3765A">
          <w:rPr>
            <w:noProof/>
            <w:webHidden/>
          </w:rPr>
          <w:fldChar w:fldCharType="end"/>
        </w:r>
      </w:hyperlink>
    </w:p>
    <w:p w:rsidR="00A3765A" w:rsidRDefault="008657D0">
      <w:pPr>
        <w:pStyle w:val="TOC3"/>
        <w:tabs>
          <w:tab w:val="right" w:pos="10502"/>
        </w:tabs>
        <w:rPr>
          <w:rFonts w:eastAsiaTheme="minorEastAsia" w:cstheme="minorBidi"/>
          <w:smallCaps w:val="0"/>
          <w:noProof/>
          <w:color w:val="auto"/>
          <w:sz w:val="24"/>
          <w:szCs w:val="24"/>
          <w:lang w:eastAsia="en-US"/>
        </w:rPr>
      </w:pPr>
      <w:hyperlink w:anchor="_Toc9690908" w:history="1">
        <w:r w:rsidR="00A3765A" w:rsidRPr="00717C3C">
          <w:rPr>
            <w:rStyle w:val="Hyperlink"/>
            <w:noProof/>
            <w:lang w:eastAsia="en-US"/>
          </w:rPr>
          <w:t>Add/Edit Recruiter</w:t>
        </w:r>
        <w:r w:rsidR="00A3765A">
          <w:rPr>
            <w:noProof/>
            <w:webHidden/>
          </w:rPr>
          <w:tab/>
        </w:r>
        <w:r w:rsidR="00A3765A">
          <w:rPr>
            <w:noProof/>
            <w:webHidden/>
          </w:rPr>
          <w:fldChar w:fldCharType="begin"/>
        </w:r>
        <w:r w:rsidR="00A3765A">
          <w:rPr>
            <w:noProof/>
            <w:webHidden/>
          </w:rPr>
          <w:instrText xml:space="preserve"> PAGEREF _Toc9690908 \h </w:instrText>
        </w:r>
        <w:r w:rsidR="00A3765A">
          <w:rPr>
            <w:noProof/>
            <w:webHidden/>
          </w:rPr>
        </w:r>
        <w:r w:rsidR="00A3765A">
          <w:rPr>
            <w:noProof/>
            <w:webHidden/>
          </w:rPr>
          <w:fldChar w:fldCharType="separate"/>
        </w:r>
        <w:r w:rsidR="00A3765A">
          <w:rPr>
            <w:noProof/>
            <w:webHidden/>
          </w:rPr>
          <w:t>14</w:t>
        </w:r>
        <w:r w:rsidR="00A3765A">
          <w:rPr>
            <w:noProof/>
            <w:webHidden/>
          </w:rPr>
          <w:fldChar w:fldCharType="end"/>
        </w:r>
      </w:hyperlink>
    </w:p>
    <w:p w:rsidR="00A3765A" w:rsidRDefault="008657D0">
      <w:pPr>
        <w:pStyle w:val="TOC3"/>
        <w:tabs>
          <w:tab w:val="right" w:pos="10502"/>
        </w:tabs>
        <w:rPr>
          <w:rFonts w:eastAsiaTheme="minorEastAsia" w:cstheme="minorBidi"/>
          <w:smallCaps w:val="0"/>
          <w:noProof/>
          <w:color w:val="auto"/>
          <w:sz w:val="24"/>
          <w:szCs w:val="24"/>
          <w:lang w:eastAsia="en-US"/>
        </w:rPr>
      </w:pPr>
      <w:hyperlink w:anchor="_Toc9690909" w:history="1">
        <w:r w:rsidR="00A3765A" w:rsidRPr="00717C3C">
          <w:rPr>
            <w:rStyle w:val="Hyperlink"/>
            <w:noProof/>
          </w:rPr>
          <w:t>Company Search</w:t>
        </w:r>
        <w:r w:rsidR="00A3765A">
          <w:rPr>
            <w:noProof/>
            <w:webHidden/>
          </w:rPr>
          <w:tab/>
        </w:r>
        <w:r w:rsidR="00A3765A">
          <w:rPr>
            <w:noProof/>
            <w:webHidden/>
          </w:rPr>
          <w:fldChar w:fldCharType="begin"/>
        </w:r>
        <w:r w:rsidR="00A3765A">
          <w:rPr>
            <w:noProof/>
            <w:webHidden/>
          </w:rPr>
          <w:instrText xml:space="preserve"> PAGEREF _Toc9690909 \h </w:instrText>
        </w:r>
        <w:r w:rsidR="00A3765A">
          <w:rPr>
            <w:noProof/>
            <w:webHidden/>
          </w:rPr>
        </w:r>
        <w:r w:rsidR="00A3765A">
          <w:rPr>
            <w:noProof/>
            <w:webHidden/>
          </w:rPr>
          <w:fldChar w:fldCharType="separate"/>
        </w:r>
        <w:r w:rsidR="00A3765A">
          <w:rPr>
            <w:noProof/>
            <w:webHidden/>
          </w:rPr>
          <w:t>15</w:t>
        </w:r>
        <w:r w:rsidR="00A3765A">
          <w:rPr>
            <w:noProof/>
            <w:webHidden/>
          </w:rPr>
          <w:fldChar w:fldCharType="end"/>
        </w:r>
      </w:hyperlink>
    </w:p>
    <w:p w:rsidR="00A3765A" w:rsidRDefault="008657D0">
      <w:pPr>
        <w:pStyle w:val="TOC3"/>
        <w:tabs>
          <w:tab w:val="right" w:pos="10502"/>
        </w:tabs>
        <w:rPr>
          <w:rFonts w:eastAsiaTheme="minorEastAsia" w:cstheme="minorBidi"/>
          <w:smallCaps w:val="0"/>
          <w:noProof/>
          <w:color w:val="auto"/>
          <w:sz w:val="24"/>
          <w:szCs w:val="24"/>
          <w:lang w:eastAsia="en-US"/>
        </w:rPr>
      </w:pPr>
      <w:hyperlink w:anchor="_Toc9690910" w:history="1">
        <w:r w:rsidR="00A3765A" w:rsidRPr="00717C3C">
          <w:rPr>
            <w:rStyle w:val="Hyperlink"/>
            <w:noProof/>
          </w:rPr>
          <w:t>Add/Edit Companies</w:t>
        </w:r>
        <w:r w:rsidR="00A3765A">
          <w:rPr>
            <w:noProof/>
            <w:webHidden/>
          </w:rPr>
          <w:tab/>
        </w:r>
        <w:r w:rsidR="00A3765A">
          <w:rPr>
            <w:noProof/>
            <w:webHidden/>
          </w:rPr>
          <w:fldChar w:fldCharType="begin"/>
        </w:r>
        <w:r w:rsidR="00A3765A">
          <w:rPr>
            <w:noProof/>
            <w:webHidden/>
          </w:rPr>
          <w:instrText xml:space="preserve"> PAGEREF _Toc9690910 \h </w:instrText>
        </w:r>
        <w:r w:rsidR="00A3765A">
          <w:rPr>
            <w:noProof/>
            <w:webHidden/>
          </w:rPr>
        </w:r>
        <w:r w:rsidR="00A3765A">
          <w:rPr>
            <w:noProof/>
            <w:webHidden/>
          </w:rPr>
          <w:fldChar w:fldCharType="separate"/>
        </w:r>
        <w:r w:rsidR="00A3765A">
          <w:rPr>
            <w:noProof/>
            <w:webHidden/>
          </w:rPr>
          <w:t>16</w:t>
        </w:r>
        <w:r w:rsidR="00A3765A">
          <w:rPr>
            <w:noProof/>
            <w:webHidden/>
          </w:rPr>
          <w:fldChar w:fldCharType="end"/>
        </w:r>
      </w:hyperlink>
    </w:p>
    <w:p w:rsidR="00A3765A" w:rsidRDefault="008657D0">
      <w:pPr>
        <w:pStyle w:val="TOC2"/>
        <w:tabs>
          <w:tab w:val="right" w:pos="10502"/>
        </w:tabs>
        <w:rPr>
          <w:rFonts w:eastAsiaTheme="minorEastAsia" w:cstheme="minorBidi"/>
          <w:b w:val="0"/>
          <w:bCs w:val="0"/>
          <w:smallCaps w:val="0"/>
          <w:noProof/>
          <w:color w:val="auto"/>
          <w:sz w:val="24"/>
          <w:szCs w:val="24"/>
          <w:lang w:eastAsia="en-US"/>
        </w:rPr>
      </w:pPr>
      <w:hyperlink w:anchor="_Toc9690911" w:history="1">
        <w:r w:rsidR="00A3765A" w:rsidRPr="00717C3C">
          <w:rPr>
            <w:rStyle w:val="Hyperlink"/>
            <w:noProof/>
          </w:rPr>
          <w:t>QA</w:t>
        </w:r>
        <w:r w:rsidR="00A3765A">
          <w:rPr>
            <w:noProof/>
            <w:webHidden/>
          </w:rPr>
          <w:tab/>
        </w:r>
        <w:r w:rsidR="00A3765A">
          <w:rPr>
            <w:noProof/>
            <w:webHidden/>
          </w:rPr>
          <w:fldChar w:fldCharType="begin"/>
        </w:r>
        <w:r w:rsidR="00A3765A">
          <w:rPr>
            <w:noProof/>
            <w:webHidden/>
          </w:rPr>
          <w:instrText xml:space="preserve"> PAGEREF _Toc9690911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A3765A" w:rsidRDefault="008657D0">
      <w:pPr>
        <w:pStyle w:val="TOC1"/>
        <w:rPr>
          <w:rFonts w:eastAsiaTheme="minorEastAsia" w:cstheme="minorBidi"/>
          <w:b w:val="0"/>
          <w:bCs w:val="0"/>
          <w:caps w:val="0"/>
          <w:noProof/>
          <w:color w:val="auto"/>
          <w:sz w:val="24"/>
          <w:szCs w:val="24"/>
          <w:u w:val="none"/>
          <w:lang w:eastAsia="en-US"/>
        </w:rPr>
      </w:pPr>
      <w:hyperlink w:anchor="_Toc9690912" w:history="1">
        <w:r w:rsidR="00A3765A" w:rsidRPr="00717C3C">
          <w:rPr>
            <w:rStyle w:val="Hyperlink"/>
            <w:noProof/>
          </w:rPr>
          <w:t>What’s Next?</w:t>
        </w:r>
        <w:r w:rsidR="00A3765A">
          <w:rPr>
            <w:noProof/>
            <w:webHidden/>
          </w:rPr>
          <w:tab/>
        </w:r>
        <w:r w:rsidR="00A3765A">
          <w:rPr>
            <w:noProof/>
            <w:webHidden/>
          </w:rPr>
          <w:fldChar w:fldCharType="begin"/>
        </w:r>
        <w:r w:rsidR="00A3765A">
          <w:rPr>
            <w:noProof/>
            <w:webHidden/>
          </w:rPr>
          <w:instrText xml:space="preserve"> PAGEREF _Toc9690912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A3765A" w:rsidRDefault="008657D0">
      <w:pPr>
        <w:pStyle w:val="TOC1"/>
        <w:rPr>
          <w:rFonts w:eastAsiaTheme="minorEastAsia" w:cstheme="minorBidi"/>
          <w:b w:val="0"/>
          <w:bCs w:val="0"/>
          <w:caps w:val="0"/>
          <w:noProof/>
          <w:color w:val="auto"/>
          <w:sz w:val="24"/>
          <w:szCs w:val="24"/>
          <w:u w:val="none"/>
          <w:lang w:eastAsia="en-US"/>
        </w:rPr>
      </w:pPr>
      <w:hyperlink w:anchor="_Toc9690913" w:history="1">
        <w:r w:rsidR="00A3765A" w:rsidRPr="00717C3C">
          <w:rPr>
            <w:rStyle w:val="Hyperlink"/>
            <w:noProof/>
          </w:rPr>
          <w:t>Who Is This Larry Ruh Person anyway?</w:t>
        </w:r>
        <w:r w:rsidR="00A3765A">
          <w:rPr>
            <w:noProof/>
            <w:webHidden/>
          </w:rPr>
          <w:tab/>
        </w:r>
        <w:r w:rsidR="00A3765A">
          <w:rPr>
            <w:noProof/>
            <w:webHidden/>
          </w:rPr>
          <w:fldChar w:fldCharType="begin"/>
        </w:r>
        <w:r w:rsidR="00A3765A">
          <w:rPr>
            <w:noProof/>
            <w:webHidden/>
          </w:rPr>
          <w:instrText xml:space="preserve"> PAGEREF _Toc9690913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A3765A" w:rsidRDefault="008657D0">
      <w:pPr>
        <w:pStyle w:val="TOC1"/>
        <w:rPr>
          <w:rFonts w:eastAsiaTheme="minorEastAsia" w:cstheme="minorBidi"/>
          <w:b w:val="0"/>
          <w:bCs w:val="0"/>
          <w:caps w:val="0"/>
          <w:noProof/>
          <w:color w:val="auto"/>
          <w:sz w:val="24"/>
          <w:szCs w:val="24"/>
          <w:u w:val="none"/>
          <w:lang w:eastAsia="en-US"/>
        </w:rPr>
      </w:pPr>
      <w:hyperlink w:anchor="_Toc9690914" w:history="1">
        <w:r w:rsidR="00A3765A" w:rsidRPr="00717C3C">
          <w:rPr>
            <w:rStyle w:val="Hyperlink"/>
            <w:noProof/>
          </w:rPr>
          <w:t>Where can I get this awesome system?</w:t>
        </w:r>
        <w:r w:rsidR="00A3765A">
          <w:rPr>
            <w:noProof/>
            <w:webHidden/>
          </w:rPr>
          <w:tab/>
        </w:r>
        <w:r w:rsidR="00A3765A">
          <w:rPr>
            <w:noProof/>
            <w:webHidden/>
          </w:rPr>
          <w:fldChar w:fldCharType="begin"/>
        </w:r>
        <w:r w:rsidR="00A3765A">
          <w:rPr>
            <w:noProof/>
            <w:webHidden/>
          </w:rPr>
          <w:instrText xml:space="preserve"> PAGEREF _Toc9690914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A3765A" w:rsidRDefault="008657D0">
      <w:pPr>
        <w:pStyle w:val="TOC1"/>
        <w:rPr>
          <w:rFonts w:eastAsiaTheme="minorEastAsia" w:cstheme="minorBidi"/>
          <w:b w:val="0"/>
          <w:bCs w:val="0"/>
          <w:caps w:val="0"/>
          <w:noProof/>
          <w:color w:val="auto"/>
          <w:sz w:val="24"/>
          <w:szCs w:val="24"/>
          <w:u w:val="none"/>
          <w:lang w:eastAsia="en-US"/>
        </w:rPr>
      </w:pPr>
      <w:hyperlink w:anchor="_Toc9690915" w:history="1">
        <w:r w:rsidR="00A3765A" w:rsidRPr="00717C3C">
          <w:rPr>
            <w:rStyle w:val="Hyperlink"/>
            <w:noProof/>
          </w:rPr>
          <w:t>Disclaimer</w:t>
        </w:r>
        <w:r w:rsidR="00A3765A">
          <w:rPr>
            <w:noProof/>
            <w:webHidden/>
          </w:rPr>
          <w:tab/>
        </w:r>
        <w:r w:rsidR="00A3765A">
          <w:rPr>
            <w:noProof/>
            <w:webHidden/>
          </w:rPr>
          <w:fldChar w:fldCharType="begin"/>
        </w:r>
        <w:r w:rsidR="00A3765A">
          <w:rPr>
            <w:noProof/>
            <w:webHidden/>
          </w:rPr>
          <w:instrText xml:space="preserve"> PAGEREF _Toc9690915 \h </w:instrText>
        </w:r>
        <w:r w:rsidR="00A3765A">
          <w:rPr>
            <w:noProof/>
            <w:webHidden/>
          </w:rPr>
        </w:r>
        <w:r w:rsidR="00A3765A">
          <w:rPr>
            <w:noProof/>
            <w:webHidden/>
          </w:rPr>
          <w:fldChar w:fldCharType="separate"/>
        </w:r>
        <w:r w:rsidR="00A3765A">
          <w:rPr>
            <w:noProof/>
            <w:webHidden/>
          </w:rPr>
          <w:t>18</w:t>
        </w:r>
        <w:r w:rsidR="00A3765A">
          <w:rPr>
            <w:noProof/>
            <w:webHidden/>
          </w:rPr>
          <w:fldChar w:fldCharType="end"/>
        </w:r>
      </w:hyperlink>
    </w:p>
    <w:p w:rsidR="00E30705" w:rsidRDefault="0040646A">
      <w:r>
        <w:fldChar w:fldCharType="end"/>
      </w:r>
    </w:p>
    <w:p w:rsidR="0040646A" w:rsidRDefault="0040646A"/>
    <w:p w:rsidR="0040646A" w:rsidRDefault="0040646A" w:rsidP="0040646A">
      <w:pPr>
        <w:pStyle w:val="Heading1"/>
      </w:pPr>
      <w:bookmarkStart w:id="0" w:name="_Toc9690884"/>
      <w:r>
        <w:t xml:space="preserve">What is </w:t>
      </w:r>
      <w:proofErr w:type="spellStart"/>
      <w:r>
        <w:t>Jobsearch</w:t>
      </w:r>
      <w:proofErr w:type="spellEnd"/>
      <w:r w:rsidR="00124D5B">
        <w:t>!</w:t>
      </w:r>
      <w:r>
        <w:t>?</w:t>
      </w:r>
      <w:bookmarkEnd w:id="0"/>
      <w:r w:rsidR="00457612">
        <w:t xml:space="preserve"> </w:t>
      </w:r>
    </w:p>
    <w:p w:rsidR="00203E9B" w:rsidRDefault="005A484E" w:rsidP="00C676CF">
      <w:r>
        <w:t>I was laid off in July of 2018 and thus embarked upon my new job of finding a job and learning a new industry, the job search industry! As I learned and my job search evolved, I had lots of information to keep and tedious tasks I had to perform and being a</w:t>
      </w:r>
      <w:r w:rsidR="00457612">
        <w:t xml:space="preserve">n IT </w:t>
      </w:r>
      <w:r>
        <w:t xml:space="preserve"> manager</w:t>
      </w:r>
      <w:r w:rsidR="00457612">
        <w:t xml:space="preserve">, </w:t>
      </w:r>
      <w:r>
        <w:t>naturally started thinking about how I can make this more efficient and try to automate some parts of it, because, well, that’s the shiny pebble in the pond for me, efficiency and consistency.</w:t>
      </w:r>
      <w:r w:rsidR="00457612">
        <w:t xml:space="preserve"> There </w:t>
      </w:r>
      <w:r w:rsidR="0047204C">
        <w:t xml:space="preserve">are </w:t>
      </w:r>
      <w:r w:rsidR="00457612">
        <w:t xml:space="preserve">a few aspects to this </w:t>
      </w:r>
      <w:proofErr w:type="spellStart"/>
      <w:r w:rsidR="00457612">
        <w:t>Jobsearch</w:t>
      </w:r>
      <w:proofErr w:type="spellEnd"/>
      <w:r w:rsidR="0047204C">
        <w:t>!</w:t>
      </w:r>
      <w:r w:rsidR="00457612">
        <w:t xml:space="preserve"> side project that I wanted to point out. </w:t>
      </w:r>
    </w:p>
    <w:p w:rsidR="00203E9B" w:rsidRDefault="00457612" w:rsidP="00306A5D">
      <w:pPr>
        <w:pStyle w:val="ListParagraph"/>
        <w:numPr>
          <w:ilvl w:val="0"/>
          <w:numId w:val="19"/>
        </w:numPr>
      </w:pPr>
      <w:r>
        <w:t xml:space="preserve">I wanted to use this to demonstrate a </w:t>
      </w:r>
      <w:proofErr w:type="gramStart"/>
      <w:r>
        <w:t>hands on</w:t>
      </w:r>
      <w:proofErr w:type="gramEnd"/>
      <w:r>
        <w:t xml:space="preserve"> approach to all aspects of the SDLC using Agile methodology. I have been involved in many aspects as a developer and </w:t>
      </w:r>
      <w:r w:rsidR="00637846">
        <w:t>S</w:t>
      </w:r>
      <w:r>
        <w:t xml:space="preserve">ystems </w:t>
      </w:r>
      <w:r w:rsidR="00637846">
        <w:t>A</w:t>
      </w:r>
      <w:r>
        <w:t xml:space="preserve">nalyst and all aspects as a manager but wanted to get my hands really dirty and take it from A to Z all myself, I’ll get into the details of this throughout the document. </w:t>
      </w:r>
    </w:p>
    <w:p w:rsidR="00457612" w:rsidRDefault="00306A5D" w:rsidP="00306A5D">
      <w:pPr>
        <w:pStyle w:val="ListParagraph"/>
        <w:numPr>
          <w:ilvl w:val="0"/>
          <w:numId w:val="19"/>
        </w:numPr>
      </w:pPr>
      <w:r>
        <w:t>W</w:t>
      </w:r>
      <w:r w:rsidR="00457612">
        <w:t>hile I was managing, I stupidly allowed my technical skills to get rusty, I used to be a web programming ninja and</w:t>
      </w:r>
      <w:r w:rsidR="00203E9B">
        <w:t xml:space="preserve"> wanted to use this project to sharpen my old skills and learn some new ones that have become mainstream since I</w:t>
      </w:r>
      <w:r w:rsidR="00637846">
        <w:t xml:space="preserve"> moved into management and</w:t>
      </w:r>
      <w:r w:rsidR="00203E9B">
        <w:t xml:space="preserve"> stopped programming. I’ve found that my analytical and </w:t>
      </w:r>
      <w:r w:rsidR="0047204C">
        <w:t>fundamental</w:t>
      </w:r>
      <w:r w:rsidR="00203E9B">
        <w:t xml:space="preserve"> programming skills are </w:t>
      </w:r>
      <w:r>
        <w:t xml:space="preserve">fully </w:t>
      </w:r>
      <w:r w:rsidR="00203E9B">
        <w:t>in</w:t>
      </w:r>
      <w:r w:rsidR="000831AD">
        <w:t>-</w:t>
      </w:r>
      <w:r w:rsidR="00203E9B">
        <w:t>tact and I am having an absolute ball writing this code and using these new tools</w:t>
      </w:r>
      <w:r w:rsidR="0047204C">
        <w:t xml:space="preserve"> and languages</w:t>
      </w:r>
      <w:r w:rsidR="000831AD">
        <w:t>, I wish they had them when I was programming</w:t>
      </w:r>
      <w:r w:rsidR="00203E9B">
        <w:t xml:space="preserve">. </w:t>
      </w:r>
    </w:p>
    <w:p w:rsidR="00203E9B" w:rsidRPr="0016785C" w:rsidRDefault="00203E9B" w:rsidP="00306A5D">
      <w:pPr>
        <w:pStyle w:val="ListParagraph"/>
        <w:numPr>
          <w:ilvl w:val="0"/>
          <w:numId w:val="19"/>
        </w:numPr>
        <w:rPr>
          <w:b/>
          <w:bCs/>
        </w:rPr>
      </w:pPr>
      <w:r>
        <w:t>Lastly, I wanted to use this project to demonstrate to potential employers that after 27 years in IT,  I know my may way around, not just programming but all aspects of the SDLC and Agile from technical, business, project management and service delivery aspects, not to mention my management skills which is</w:t>
      </w:r>
      <w:r w:rsidR="00637846">
        <w:t xml:space="preserve"> a big part of who I am but not really part of what this project was about</w:t>
      </w:r>
      <w:r w:rsidR="0047204C">
        <w:t xml:space="preserve"> (after all, I was only managing myself here </w:t>
      </w:r>
      <w:r w:rsidR="0047204C">
        <w:sym w:font="Wingdings" w:char="F04A"/>
      </w:r>
      <w:r w:rsidR="0047204C">
        <w:t xml:space="preserve"> ).</w:t>
      </w:r>
      <w:r w:rsidR="00637846">
        <w:t xml:space="preserve"> This was to get my boots back on the ground. </w:t>
      </w:r>
      <w:r w:rsidR="000C0353">
        <w:t>Incidentally</w:t>
      </w:r>
      <w:r w:rsidR="00637846">
        <w:t>, it all came back to me</w:t>
      </w:r>
      <w:r w:rsidR="000C0353">
        <w:t xml:space="preserve"> very quickly </w:t>
      </w:r>
      <w:r w:rsidR="00637846">
        <w:t xml:space="preserve">how much I loved to develop applications and would go back to an App Dev position in a </w:t>
      </w:r>
      <w:proofErr w:type="spellStart"/>
      <w:r w:rsidR="00637846">
        <w:t>heartbeart</w:t>
      </w:r>
      <w:proofErr w:type="spellEnd"/>
      <w:r w:rsidR="00637846">
        <w:t xml:space="preserve">! </w:t>
      </w:r>
      <w:r w:rsidR="00637846" w:rsidRPr="0016785C">
        <w:rPr>
          <w:b/>
          <w:bCs/>
        </w:rPr>
        <w:t>So…potential employers</w:t>
      </w:r>
      <w:proofErr w:type="gramStart"/>
      <w:r w:rsidR="00637846" w:rsidRPr="0016785C">
        <w:rPr>
          <w:b/>
          <w:bCs/>
        </w:rPr>
        <w:t>….I’m</w:t>
      </w:r>
      <w:proofErr w:type="gramEnd"/>
      <w:r w:rsidR="00637846" w:rsidRPr="0016785C">
        <w:rPr>
          <w:b/>
          <w:bCs/>
        </w:rPr>
        <w:t xml:space="preserve"> smart, </w:t>
      </w:r>
      <w:r w:rsidR="00BD6C04">
        <w:rPr>
          <w:b/>
          <w:bCs/>
        </w:rPr>
        <w:t xml:space="preserve">experienced, </w:t>
      </w:r>
      <w:r w:rsidR="00637846" w:rsidRPr="0016785C">
        <w:rPr>
          <w:b/>
          <w:bCs/>
        </w:rPr>
        <w:t>hardworking and extremely hungry. I am currently employed but not doing what I love to do which is both develop and manage, so I continue to look</w:t>
      </w:r>
      <w:r w:rsidR="0047204C">
        <w:rPr>
          <w:b/>
          <w:bCs/>
        </w:rPr>
        <w:t xml:space="preserve"> in those areas</w:t>
      </w:r>
      <w:r w:rsidR="00637846" w:rsidRPr="0016785C">
        <w:rPr>
          <w:b/>
          <w:bCs/>
        </w:rPr>
        <w:t xml:space="preserve">. </w:t>
      </w:r>
    </w:p>
    <w:p w:rsidR="00637846" w:rsidRDefault="00637846" w:rsidP="00637846">
      <w:proofErr w:type="spellStart"/>
      <w:r>
        <w:t>Jobsearch</w:t>
      </w:r>
      <w:proofErr w:type="spellEnd"/>
      <w:r w:rsidR="0047204C">
        <w:t>!</w:t>
      </w:r>
      <w:r>
        <w:t xml:space="preserve"> </w:t>
      </w:r>
      <w:r w:rsidR="0016785C">
        <w:t xml:space="preserve">is a </w:t>
      </w:r>
      <w:r w:rsidR="00124D5B">
        <w:t xml:space="preserve">small </w:t>
      </w:r>
      <w:r w:rsidR="0016785C">
        <w:t xml:space="preserve">project </w:t>
      </w:r>
      <w:r w:rsidR="0047204C">
        <w:t>consisting</w:t>
      </w:r>
      <w:r w:rsidR="0016785C">
        <w:t xml:space="preserve"> a few different systems to address the following issues</w:t>
      </w:r>
      <w:r w:rsidR="000C0353">
        <w:t xml:space="preserve"> during my job search that</w:t>
      </w:r>
      <w:r w:rsidR="0016785C">
        <w:t xml:space="preserve"> I had,</w:t>
      </w:r>
      <w:r w:rsidR="0047204C">
        <w:t xml:space="preserve"> I’ve only started and still have a long way to go. </w:t>
      </w:r>
      <w:r w:rsidR="0016785C">
        <w:t xml:space="preserve"> </w:t>
      </w:r>
      <w:r w:rsidR="0047204C">
        <w:t>I</w:t>
      </w:r>
      <w:r w:rsidR="0016785C">
        <w:t xml:space="preserve">t </w:t>
      </w:r>
      <w:r>
        <w:t xml:space="preserve">has a few areas worth briefly mentioning before we get into the details. </w:t>
      </w:r>
    </w:p>
    <w:p w:rsidR="00F459BA" w:rsidRDefault="00F459BA" w:rsidP="00F459BA">
      <w:pPr>
        <w:pStyle w:val="ListParagraph"/>
        <w:numPr>
          <w:ilvl w:val="0"/>
          <w:numId w:val="18"/>
        </w:numPr>
      </w:pPr>
      <w:proofErr w:type="spellStart"/>
      <w:r>
        <w:lastRenderedPageBreak/>
        <w:t>Jobsearch</w:t>
      </w:r>
      <w:proofErr w:type="spellEnd"/>
      <w:r>
        <w:t xml:space="preserve"> </w:t>
      </w:r>
      <w:r w:rsidR="00944834">
        <w:t>F</w:t>
      </w:r>
      <w:r>
        <w:t>unctionality</w:t>
      </w:r>
      <w:r w:rsidR="00944834">
        <w:t>:</w:t>
      </w:r>
    </w:p>
    <w:p w:rsidR="00F459BA" w:rsidRDefault="00F459BA" w:rsidP="00F459BA">
      <w:pPr>
        <w:pStyle w:val="ListParagraph"/>
        <w:numPr>
          <w:ilvl w:val="1"/>
          <w:numId w:val="18"/>
        </w:numPr>
      </w:pPr>
      <w:r>
        <w:t>I was searching multiple sites for multiple positions in multiple cities, that’s a lot of searches, so I wanted to write something that would hit the job boards</w:t>
      </w:r>
      <w:r w:rsidR="00944834">
        <w:t>’</w:t>
      </w:r>
      <w:r>
        <w:t xml:space="preserve"> APIs based on my search criteria and return and consolidate results so I could see and link to all jobs </w:t>
      </w:r>
      <w:r w:rsidR="00944834">
        <w:t xml:space="preserve">relevant to me </w:t>
      </w:r>
      <w:r>
        <w:t>in one place</w:t>
      </w:r>
      <w:r w:rsidR="00944834">
        <w:t>. T</w:t>
      </w:r>
      <w:r>
        <w:t xml:space="preserve">hat would save me hours in searching from site to site. </w:t>
      </w:r>
    </w:p>
    <w:p w:rsidR="00F459BA" w:rsidRDefault="00F459BA" w:rsidP="00F459BA">
      <w:pPr>
        <w:pStyle w:val="ListParagraph"/>
        <w:numPr>
          <w:ilvl w:val="1"/>
          <w:numId w:val="18"/>
        </w:numPr>
      </w:pPr>
      <w:r>
        <w:t xml:space="preserve">I was using a spreadsheet system to document jobs I applied for and </w:t>
      </w:r>
      <w:r w:rsidR="00306A5D">
        <w:t xml:space="preserve">as my list grew, </w:t>
      </w:r>
      <w:r>
        <w:t xml:space="preserve">it was getting ugly to find out what positions were still open, closed, </w:t>
      </w:r>
      <w:proofErr w:type="spellStart"/>
      <w:r>
        <w:t>etc</w:t>
      </w:r>
      <w:proofErr w:type="spellEnd"/>
      <w:r>
        <w:t xml:space="preserve"> from state to state. I needed to see, </w:t>
      </w:r>
      <w:r w:rsidR="00944834">
        <w:t xml:space="preserve">sort, </w:t>
      </w:r>
      <w:r>
        <w:t>filter, enter and edit all jobs in all states in one place.</w:t>
      </w:r>
    </w:p>
    <w:p w:rsidR="00F459BA" w:rsidRDefault="00944834" w:rsidP="00F459BA">
      <w:pPr>
        <w:pStyle w:val="ListParagraph"/>
        <w:numPr>
          <w:ilvl w:val="1"/>
          <w:numId w:val="18"/>
        </w:numPr>
      </w:pPr>
      <w:r>
        <w:t xml:space="preserve">I wanted to be able to export these jobs I applied for to an excel spreadsheet based on filter criteria for recruiters who want to know where you’ve applied. </w:t>
      </w:r>
    </w:p>
    <w:p w:rsidR="00944834" w:rsidRDefault="00944834" w:rsidP="00944834">
      <w:pPr>
        <w:pStyle w:val="ListParagraph"/>
        <w:numPr>
          <w:ilvl w:val="0"/>
          <w:numId w:val="18"/>
        </w:numPr>
      </w:pPr>
      <w:r>
        <w:t>Networking Functionality:</w:t>
      </w:r>
    </w:p>
    <w:p w:rsidR="00944834" w:rsidRDefault="00944834" w:rsidP="00944834">
      <w:pPr>
        <w:pStyle w:val="ListParagraph"/>
        <w:numPr>
          <w:ilvl w:val="1"/>
          <w:numId w:val="18"/>
        </w:numPr>
      </w:pPr>
      <w:r>
        <w:t xml:space="preserve">I was talking to a lot of recruiters and was using spreadsheets to track those relationships also. Needed a better way to do that. </w:t>
      </w:r>
    </w:p>
    <w:p w:rsidR="00C676CF" w:rsidRDefault="00944834" w:rsidP="00C676CF">
      <w:pPr>
        <w:pStyle w:val="ListParagraph"/>
        <w:numPr>
          <w:ilvl w:val="1"/>
          <w:numId w:val="18"/>
        </w:numPr>
      </w:pPr>
      <w:r>
        <w:t xml:space="preserve">I was keeping an eye on many companies and had established relationships at those companies, also keeping in spreadsheets, needed a better way to do that. </w:t>
      </w:r>
    </w:p>
    <w:p w:rsidR="00C676CF" w:rsidRDefault="00C676CF" w:rsidP="00C676CF">
      <w:pPr>
        <w:pStyle w:val="Heading1"/>
      </w:pPr>
      <w:bookmarkStart w:id="1" w:name="_Toc9690885"/>
      <w:r>
        <w:t>The Methodology</w:t>
      </w:r>
      <w:bookmarkEnd w:id="1"/>
    </w:p>
    <w:p w:rsidR="00C676CF" w:rsidRDefault="0047204C" w:rsidP="0047204C">
      <w:pPr>
        <w:pStyle w:val="Heading2"/>
      </w:pPr>
      <w:bookmarkStart w:id="2" w:name="_Toc9690886"/>
      <w:r>
        <w:t xml:space="preserve">“One Man </w:t>
      </w:r>
      <w:r w:rsidR="006F43EB">
        <w:t>Scrum</w:t>
      </w:r>
      <w:r>
        <w:t>”</w:t>
      </w:r>
      <w:bookmarkEnd w:id="2"/>
    </w:p>
    <w:p w:rsidR="0047204C" w:rsidRPr="0047204C" w:rsidRDefault="0047204C" w:rsidP="0047204C">
      <w:r>
        <w:t>Since I was alone in my endeavor</w:t>
      </w:r>
      <w:r w:rsidR="006F43EB">
        <w:t xml:space="preserve"> and I wanted to demonstrate all aspects of the Agile scrum process, I had to wear many hats (actually, all of them), Stakeholder, Product Owner, Scrum Master, BA, developer, QA analyst and automation engineer and Configuration or Implementation manager. Hence the “One Man Scrum” Methodology. Now I did not hold formal kickoffs, standups or sprint review meetings </w:t>
      </w:r>
      <w:r w:rsidR="00A47BD7">
        <w:t xml:space="preserve">with </w:t>
      </w:r>
      <w:proofErr w:type="gramStart"/>
      <w:r w:rsidR="00A47BD7">
        <w:t>myself</w:t>
      </w:r>
      <w:proofErr w:type="gramEnd"/>
      <w:r w:rsidR="00A47BD7">
        <w:t xml:space="preserve"> </w:t>
      </w:r>
      <w:r w:rsidR="006F43EB">
        <w:t xml:space="preserve">but I did </w:t>
      </w:r>
      <w:r w:rsidR="00306A5D">
        <w:t xml:space="preserve">have </w:t>
      </w:r>
      <w:r w:rsidR="006F43EB">
        <w:t xml:space="preserve">backlog refinement and sprint planning </w:t>
      </w:r>
      <w:r w:rsidR="00306A5D">
        <w:t xml:space="preserve">sessions </w:t>
      </w:r>
      <w:r w:rsidR="006F43EB">
        <w:t xml:space="preserve">where I would jump back and forth between different roles and try to analyze things from all perspectives. It was a fun exercise, yes, I’m a geek!  </w:t>
      </w:r>
    </w:p>
    <w:p w:rsidR="00C676CF" w:rsidRDefault="00C676CF" w:rsidP="00306A5D">
      <w:pPr>
        <w:pStyle w:val="Heading1"/>
      </w:pPr>
      <w:bookmarkStart w:id="3" w:name="_Toc9690887"/>
      <w:r>
        <w:t>The Tools</w:t>
      </w:r>
      <w:bookmarkEnd w:id="3"/>
    </w:p>
    <w:p w:rsidR="006F43EB" w:rsidRDefault="00306A5D" w:rsidP="00306A5D">
      <w:pPr>
        <w:pStyle w:val="Heading2"/>
      </w:pPr>
      <w:bookmarkStart w:id="4" w:name="_Toc9690888"/>
      <w:r>
        <w:t xml:space="preserve">Project Management </w:t>
      </w:r>
      <w:proofErr w:type="gramStart"/>
      <w:r>
        <w:t>Information  -</w:t>
      </w:r>
      <w:proofErr w:type="gramEnd"/>
      <w:r>
        <w:t xml:space="preserve"> </w:t>
      </w:r>
      <w:r w:rsidR="002E46CA">
        <w:t>t</w:t>
      </w:r>
      <w:r>
        <w:t>aiga.io</w:t>
      </w:r>
      <w:bookmarkEnd w:id="4"/>
    </w:p>
    <w:p w:rsidR="002E46CA" w:rsidRDefault="002E46CA" w:rsidP="002E46CA">
      <w:r>
        <w:t xml:space="preserve">This is a great online (free) Agile project management site that I found. It allowed me to define </w:t>
      </w:r>
      <w:r w:rsidR="00BE462B">
        <w:t xml:space="preserve">team members, </w:t>
      </w:r>
      <w:r w:rsidR="00F6719E">
        <w:t>e</w:t>
      </w:r>
      <w:r>
        <w:t xml:space="preserve">pics, stories, sprints, log </w:t>
      </w:r>
      <w:r w:rsidR="00F6719E">
        <w:t>&amp; t</w:t>
      </w:r>
      <w:r>
        <w:t xml:space="preserve">rack issues, </w:t>
      </w:r>
      <w:r w:rsidR="00BE462B">
        <w:t xml:space="preserve">it has a storyboard and a Wiki to elaborate and </w:t>
      </w:r>
      <w:proofErr w:type="gramStart"/>
      <w:r w:rsidR="00BE462B">
        <w:t xml:space="preserve">document, </w:t>
      </w:r>
      <w:r>
        <w:t xml:space="preserve"> etc.</w:t>
      </w:r>
      <w:proofErr w:type="gramEnd"/>
      <w:r>
        <w:t xml:space="preserve"> All the things a PMI </w:t>
      </w:r>
      <w:r w:rsidR="00124D5B">
        <w:t xml:space="preserve">system </w:t>
      </w:r>
      <w:r>
        <w:t xml:space="preserve">should </w:t>
      </w:r>
      <w:proofErr w:type="gramStart"/>
      <w:r>
        <w:t>do</w:t>
      </w:r>
      <w:proofErr w:type="gramEnd"/>
      <w:r>
        <w:t xml:space="preserve"> and I found the interface very</w:t>
      </w:r>
      <w:r w:rsidR="00F6719E">
        <w:t xml:space="preserve"> easy and intuitive to use. Here is a screenshot of the dashboard page.</w:t>
      </w:r>
    </w:p>
    <w:p w:rsidR="00F6719E" w:rsidRDefault="00BE462B" w:rsidP="002E46CA">
      <w:r w:rsidRPr="00BE462B">
        <w:rPr>
          <w:noProof/>
        </w:rPr>
        <w:lastRenderedPageBreak/>
        <w:drawing>
          <wp:inline distT="0" distB="0" distL="0" distR="0" wp14:anchorId="4F8D4BB0" wp14:editId="65A613CC">
            <wp:extent cx="6675120" cy="3177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5120" cy="3177540"/>
                    </a:xfrm>
                    <a:prstGeom prst="rect">
                      <a:avLst/>
                    </a:prstGeom>
                  </pic:spPr>
                </pic:pic>
              </a:graphicData>
            </a:graphic>
          </wp:inline>
        </w:drawing>
      </w:r>
    </w:p>
    <w:p w:rsidR="00BE462B" w:rsidRDefault="00BE462B" w:rsidP="00BE462B">
      <w:pPr>
        <w:pStyle w:val="Heading2"/>
      </w:pPr>
      <w:bookmarkStart w:id="5" w:name="_Toc9690889"/>
      <w:r>
        <w:t>The Web Application Technologies</w:t>
      </w:r>
      <w:bookmarkEnd w:id="5"/>
    </w:p>
    <w:p w:rsidR="00BE462B" w:rsidRDefault="00BE462B" w:rsidP="00BE462B">
      <w:r>
        <w:t xml:space="preserve">I kept the web application </w:t>
      </w:r>
      <w:proofErr w:type="gramStart"/>
      <w:r>
        <w:t>pretty basic,</w:t>
      </w:r>
      <w:proofErr w:type="gramEnd"/>
      <w:r>
        <w:t xml:space="preserve"> it consists of the following tools: HTML5, CSS, </w:t>
      </w:r>
      <w:proofErr w:type="spellStart"/>
      <w:r>
        <w:t>JQuery</w:t>
      </w:r>
      <w:proofErr w:type="spellEnd"/>
      <w:r>
        <w:t xml:space="preserve">, PHP, </w:t>
      </w:r>
      <w:proofErr w:type="spellStart"/>
      <w:r>
        <w:t>mySQL</w:t>
      </w:r>
      <w:proofErr w:type="spellEnd"/>
      <w:r>
        <w:t>. I used Brackets as an editor (which was awesome), and phpMyAdmin for the DBMS console.</w:t>
      </w:r>
    </w:p>
    <w:p w:rsidR="00BE462B" w:rsidRDefault="00BE462B" w:rsidP="00BE462B">
      <w:r>
        <w:t>A word about a few of these technologies:</w:t>
      </w:r>
    </w:p>
    <w:p w:rsidR="00BE462B" w:rsidRDefault="00BE462B" w:rsidP="00BE462B">
      <w:bookmarkStart w:id="6" w:name="_Toc9690890"/>
      <w:r w:rsidRPr="00D1160C">
        <w:rPr>
          <w:rStyle w:val="Heading2Char"/>
        </w:rPr>
        <w:t xml:space="preserve">HTML, CSS, </w:t>
      </w:r>
      <w:proofErr w:type="spellStart"/>
      <w:r w:rsidRPr="00D1160C">
        <w:rPr>
          <w:rStyle w:val="Heading2Char"/>
        </w:rPr>
        <w:t>Javascript</w:t>
      </w:r>
      <w:bookmarkEnd w:id="6"/>
      <w:proofErr w:type="spellEnd"/>
      <w:r>
        <w:t xml:space="preserve"> – Been working with these since the mid 90’s. Obviously paying a little more attention the CSS these days as </w:t>
      </w:r>
      <w:proofErr w:type="gramStart"/>
      <w:r>
        <w:t>its</w:t>
      </w:r>
      <w:proofErr w:type="gramEnd"/>
      <w:r>
        <w:t xml:space="preserve"> becoming more robust </w:t>
      </w:r>
      <w:r w:rsidR="009070A3">
        <w:t xml:space="preserve">and integrated in most platforms, but still using it mostly to apply style and formatting. </w:t>
      </w:r>
    </w:p>
    <w:p w:rsidR="009070A3" w:rsidRDefault="009070A3" w:rsidP="00BE462B">
      <w:bookmarkStart w:id="7" w:name="_Toc9690891"/>
      <w:r w:rsidRPr="00D1160C">
        <w:rPr>
          <w:rStyle w:val="Heading2Char"/>
        </w:rPr>
        <w:t>PHP</w:t>
      </w:r>
      <w:bookmarkEnd w:id="7"/>
      <w:r>
        <w:t xml:space="preserve"> – Back the day, ASP was my tool of choice and I could pretty much do anything I wanted with ASP and </w:t>
      </w:r>
      <w:proofErr w:type="spellStart"/>
      <w:r>
        <w:t>javascript</w:t>
      </w:r>
      <w:proofErr w:type="spellEnd"/>
      <w:r>
        <w:t xml:space="preserve"> and few ancillary tools (maybe COM, or </w:t>
      </w:r>
      <w:proofErr w:type="gramStart"/>
      <w:r>
        <w:t>third party</w:t>
      </w:r>
      <w:proofErr w:type="gramEnd"/>
      <w:r>
        <w:t xml:space="preserve"> components). Since ASP is gone now, I had to find a new </w:t>
      </w:r>
      <w:proofErr w:type="gramStart"/>
      <w:r>
        <w:t>server side</w:t>
      </w:r>
      <w:proofErr w:type="gramEnd"/>
      <w:r>
        <w:t xml:space="preserve"> tool and PHP sure fits the bill. It seems to be a pretty robust language that gives the programmer a lot of flexibility without a ton of overhead. I thought it was pretty easy to learn and documentation was abundant on the Internet and </w:t>
      </w:r>
      <w:proofErr w:type="spellStart"/>
      <w:r>
        <w:t>stackoverflow</w:t>
      </w:r>
      <w:proofErr w:type="spellEnd"/>
      <w:r>
        <w:t xml:space="preserve">. </w:t>
      </w:r>
      <w:r w:rsidR="0095042F">
        <w:t xml:space="preserve">I can definitely get done with PHP what I used to do with ASP, just need get past the first time use pain points and I’ll be </w:t>
      </w:r>
      <w:proofErr w:type="spellStart"/>
      <w:r w:rsidR="0095042F">
        <w:t>rockin</w:t>
      </w:r>
      <w:proofErr w:type="spellEnd"/>
      <w:r w:rsidR="0095042F">
        <w:t xml:space="preserve">’ and </w:t>
      </w:r>
      <w:proofErr w:type="spellStart"/>
      <w:r w:rsidR="0095042F">
        <w:t>rollin</w:t>
      </w:r>
      <w:proofErr w:type="spellEnd"/>
      <w:r w:rsidR="0095042F">
        <w:t xml:space="preserve">’. </w:t>
      </w:r>
    </w:p>
    <w:p w:rsidR="009070A3" w:rsidRDefault="009070A3" w:rsidP="00BE462B">
      <w:bookmarkStart w:id="8" w:name="_Toc9690892"/>
      <w:proofErr w:type="spellStart"/>
      <w:r w:rsidRPr="00D1160C">
        <w:rPr>
          <w:rStyle w:val="Heading2Char"/>
        </w:rPr>
        <w:t>JQuery</w:t>
      </w:r>
      <w:bookmarkEnd w:id="8"/>
      <w:proofErr w:type="spellEnd"/>
      <w:r>
        <w:t xml:space="preserve"> </w:t>
      </w:r>
      <w:proofErr w:type="gramStart"/>
      <w:r>
        <w:t>–  I</w:t>
      </w:r>
      <w:proofErr w:type="gramEnd"/>
      <w:r>
        <w:t xml:space="preserve"> Love </w:t>
      </w:r>
      <w:proofErr w:type="spellStart"/>
      <w:r>
        <w:t>Javascript</w:t>
      </w:r>
      <w:proofErr w:type="spellEnd"/>
      <w:r>
        <w:t xml:space="preserve">! </w:t>
      </w:r>
      <w:proofErr w:type="spellStart"/>
      <w:r>
        <w:t>JQuery</w:t>
      </w:r>
      <w:proofErr w:type="spellEnd"/>
      <w:r>
        <w:t xml:space="preserve"> makes </w:t>
      </w:r>
      <w:proofErr w:type="spellStart"/>
      <w:r>
        <w:t>Javascript</w:t>
      </w:r>
      <w:proofErr w:type="spellEnd"/>
      <w:r>
        <w:t xml:space="preserve"> a little easier to write which I like but at the same time </w:t>
      </w:r>
      <w:proofErr w:type="gramStart"/>
      <w:r>
        <w:t>it</w:t>
      </w:r>
      <w:proofErr w:type="gramEnd"/>
      <w:r>
        <w:t xml:space="preserve"> kind of takes away </w:t>
      </w:r>
      <w:r w:rsidR="008E1D43">
        <w:t>the need to take the</w:t>
      </w:r>
      <w:r>
        <w:t xml:space="preserve"> </w:t>
      </w:r>
      <w:r w:rsidR="008E1D43">
        <w:t xml:space="preserve">“long way around” which leads to a </w:t>
      </w:r>
      <w:r>
        <w:t>deep understanding of the DOM</w:t>
      </w:r>
      <w:r w:rsidR="00D1160C">
        <w:t xml:space="preserve">. I like the way </w:t>
      </w:r>
      <w:proofErr w:type="spellStart"/>
      <w:r w:rsidR="00D1160C">
        <w:t>JQuery</w:t>
      </w:r>
      <w:proofErr w:type="spellEnd"/>
      <w:r w:rsidR="00D1160C">
        <w:t xml:space="preserve"> allows you to gather tags, classes, </w:t>
      </w:r>
      <w:proofErr w:type="spellStart"/>
      <w:r w:rsidR="00D1160C">
        <w:t>etc</w:t>
      </w:r>
      <w:proofErr w:type="spellEnd"/>
      <w:r w:rsidR="00D1160C">
        <w:t xml:space="preserve"> and act on them </w:t>
      </w:r>
      <w:proofErr w:type="spellStart"/>
      <w:r w:rsidR="00D1160C">
        <w:t>en</w:t>
      </w:r>
      <w:proofErr w:type="spellEnd"/>
      <w:r w:rsidR="00D1160C">
        <w:t xml:space="preserve"> masse with a single function call or attribute assignment. Also like the way it handles </w:t>
      </w:r>
      <w:r w:rsidR="00D1160C">
        <w:lastRenderedPageBreak/>
        <w:t xml:space="preserve">events all in one </w:t>
      </w:r>
      <w:proofErr w:type="gramStart"/>
      <w:r w:rsidR="00D1160C">
        <w:t>place</w:t>
      </w:r>
      <w:proofErr w:type="gramEnd"/>
      <w:r w:rsidR="00D1160C">
        <w:t xml:space="preserve"> so you don’t have to follow the flow of functionality all over the page from in tag event function calls. </w:t>
      </w:r>
    </w:p>
    <w:p w:rsidR="00D1160C" w:rsidRDefault="00D1160C" w:rsidP="00BE462B">
      <w:bookmarkStart w:id="9" w:name="_Toc9690893"/>
      <w:r w:rsidRPr="00D1160C">
        <w:rPr>
          <w:rStyle w:val="Heading2Char"/>
        </w:rPr>
        <w:t>MySQL</w:t>
      </w:r>
      <w:bookmarkEnd w:id="9"/>
      <w:r>
        <w:t xml:space="preserve"> – This was my first project using MySQL and I found it very easy to use, pretty standard RDBMS functionality and it performs well using ANSI SQL so all good there. I used phpMyAdmin for the interface</w:t>
      </w:r>
      <w:r w:rsidR="00CA5915">
        <w:t>,</w:t>
      </w:r>
      <w:bookmarkStart w:id="10" w:name="_GoBack"/>
      <w:bookmarkEnd w:id="10"/>
      <w:r>
        <w:t xml:space="preserve"> it was fine, basic, very workable. I’ll get into MySQL Workbench on my next project. </w:t>
      </w:r>
    </w:p>
    <w:p w:rsidR="00D1160C" w:rsidRDefault="00D1160C" w:rsidP="00D1160C">
      <w:bookmarkStart w:id="11" w:name="_Toc9690894"/>
      <w:r w:rsidRPr="00D1160C">
        <w:rPr>
          <w:rStyle w:val="Heading2Char"/>
        </w:rPr>
        <w:t>MAMP</w:t>
      </w:r>
      <w:bookmarkEnd w:id="11"/>
      <w:r>
        <w:t xml:space="preserve"> – I used MAMP to host my application locally on my MAC, loved it! </w:t>
      </w:r>
      <w:r w:rsidR="00506570">
        <w:t xml:space="preserve">Need more of this sort of bundling. Easy to install, invisible to use. </w:t>
      </w:r>
      <w:r>
        <w:t>I plan on moving into Java web services in a little bit and</w:t>
      </w:r>
      <w:r w:rsidR="00506570">
        <w:t xml:space="preserve"> I’m hoping</w:t>
      </w:r>
      <w:r>
        <w:t xml:space="preserve"> </w:t>
      </w:r>
      <w:r w:rsidR="00506570">
        <w:t xml:space="preserve">Apache handles those without the insane configuration issues that come with full blown </w:t>
      </w:r>
      <w:proofErr w:type="spellStart"/>
      <w:r w:rsidR="00506570">
        <w:t>linux</w:t>
      </w:r>
      <w:proofErr w:type="spellEnd"/>
      <w:r w:rsidR="00506570">
        <w:t xml:space="preserve"> based web server installation</w:t>
      </w:r>
      <w:r w:rsidR="00290281">
        <w:t xml:space="preserve">. </w:t>
      </w:r>
      <w:r w:rsidR="00506570">
        <w:t xml:space="preserve"> </w:t>
      </w:r>
    </w:p>
    <w:p w:rsidR="00506570" w:rsidRDefault="004A6FE2" w:rsidP="00D1160C">
      <w:bookmarkStart w:id="12" w:name="_Toc9690895"/>
      <w:r w:rsidRPr="004A6FE2">
        <w:rPr>
          <w:rStyle w:val="Heading2Char"/>
        </w:rPr>
        <w:t>Selenium</w:t>
      </w:r>
      <w:bookmarkEnd w:id="12"/>
      <w:r>
        <w:t xml:space="preserve"> – Next on my list is to write a full regression suite and automate using Selenium </w:t>
      </w:r>
      <w:proofErr w:type="spellStart"/>
      <w:r>
        <w:t>Webdriver</w:t>
      </w:r>
      <w:proofErr w:type="spellEnd"/>
      <w:r>
        <w:t xml:space="preserve">. </w:t>
      </w:r>
    </w:p>
    <w:p w:rsidR="00290281" w:rsidRDefault="004A6FE2" w:rsidP="00D1160C">
      <w:bookmarkStart w:id="13" w:name="_Toc9690896"/>
      <w:r w:rsidRPr="004A6FE2">
        <w:rPr>
          <w:rStyle w:val="Heading2Char"/>
        </w:rPr>
        <w:t>Git, GitHub</w:t>
      </w:r>
      <w:bookmarkEnd w:id="13"/>
      <w:r>
        <w:t xml:space="preserve"> – I have 2 repos </w:t>
      </w:r>
      <w:r w:rsidR="00290281">
        <w:t xml:space="preserve">that I maintain </w:t>
      </w:r>
      <w:r>
        <w:t xml:space="preserve">on </w:t>
      </w:r>
      <w:proofErr w:type="spellStart"/>
      <w:r>
        <w:t>github</w:t>
      </w:r>
      <w:proofErr w:type="spellEnd"/>
      <w:r>
        <w:t xml:space="preserve"> for this project, </w:t>
      </w:r>
      <w:proofErr w:type="spellStart"/>
      <w:r>
        <w:t>jobsearch_dev</w:t>
      </w:r>
      <w:proofErr w:type="spellEnd"/>
      <w:r>
        <w:t xml:space="preserve"> and </w:t>
      </w:r>
      <w:proofErr w:type="spellStart"/>
      <w:r>
        <w:t>jobsearch</w:t>
      </w:r>
      <w:proofErr w:type="spellEnd"/>
      <w:r>
        <w:t xml:space="preserve">, with the latter being the “Production” Site. </w:t>
      </w:r>
      <w:r w:rsidR="00290281">
        <w:t>I have this set up locally the same way with 2 folders under my localhost. My aim here is to become intimately familiar with GitHub and deploying files from one environment to another.</w:t>
      </w:r>
    </w:p>
    <w:p w:rsidR="00290281" w:rsidRDefault="00290281" w:rsidP="00D1160C">
      <w:bookmarkStart w:id="14" w:name="_Toc9690897"/>
      <w:r w:rsidRPr="00290281">
        <w:rPr>
          <w:rStyle w:val="Heading2Char"/>
        </w:rPr>
        <w:t>Jenkins</w:t>
      </w:r>
      <w:bookmarkEnd w:id="14"/>
      <w:r>
        <w:t xml:space="preserve"> – I will use Jenkins to automate changes and deployments, I will incorporate running automated functional and regression suites before deploying, then moving files (maybe using </w:t>
      </w:r>
      <w:proofErr w:type="spellStart"/>
      <w:r>
        <w:t>xldeploy</w:t>
      </w:r>
      <w:proofErr w:type="spellEnd"/>
      <w:r>
        <w:t xml:space="preserve">) and updating repos. </w:t>
      </w:r>
    </w:p>
    <w:p w:rsidR="004A6FE2" w:rsidRDefault="00A47BD7" w:rsidP="00D1160C">
      <w:bookmarkStart w:id="15" w:name="_Toc9690898"/>
      <w:r w:rsidRPr="00A47BD7">
        <w:rPr>
          <w:rStyle w:val="Heading2Char"/>
        </w:rPr>
        <w:t>DevOps</w:t>
      </w:r>
      <w:bookmarkEnd w:id="15"/>
      <w:r w:rsidRPr="00A47BD7">
        <w:rPr>
          <w:rStyle w:val="Heading2Char"/>
        </w:rPr>
        <w:t xml:space="preserve"> </w:t>
      </w:r>
      <w:r>
        <w:t xml:space="preserve">– This is an area that fascinates me so I’m setting this up for hands on experience in automating the implementation process. </w:t>
      </w:r>
      <w:r w:rsidR="004A6FE2">
        <w:t>My plan is to run enhancements through the dev site</w:t>
      </w:r>
      <w:r>
        <w:t xml:space="preserve"> and have an automated process to deploy to production and test. When I get this done, I’ll be able to sleep at night </w:t>
      </w:r>
      <w:r>
        <w:sym w:font="Wingdings" w:char="F04A"/>
      </w:r>
    </w:p>
    <w:p w:rsidR="00A47BD7" w:rsidRDefault="00A47BD7" w:rsidP="00D1160C"/>
    <w:p w:rsidR="00506570" w:rsidRDefault="00506570" w:rsidP="00D1160C"/>
    <w:p w:rsidR="00D1160C" w:rsidRPr="00BE462B" w:rsidRDefault="00D1160C" w:rsidP="00BE462B"/>
    <w:p w:rsidR="00BE462B" w:rsidRDefault="00BE462B" w:rsidP="002E46CA"/>
    <w:p w:rsidR="00F6719E" w:rsidRPr="002E46CA" w:rsidRDefault="00F6719E" w:rsidP="002E46CA"/>
    <w:p w:rsidR="006F43EB" w:rsidRPr="006F43EB" w:rsidRDefault="006F43EB" w:rsidP="006F43EB"/>
    <w:p w:rsidR="00C676CF" w:rsidRPr="00C676CF" w:rsidRDefault="00C676CF" w:rsidP="00C676CF"/>
    <w:p w:rsidR="0040646A" w:rsidRDefault="00C676CF" w:rsidP="00C676CF">
      <w:pPr>
        <w:pStyle w:val="Heading1"/>
      </w:pPr>
      <w:bookmarkStart w:id="16" w:name="_Toc9690899"/>
      <w:r>
        <w:t>The Business Area</w:t>
      </w:r>
      <w:bookmarkEnd w:id="16"/>
    </w:p>
    <w:p w:rsidR="00C676CF" w:rsidRDefault="00D35CAA" w:rsidP="00C676CF">
      <w:r>
        <w:t>Putting on my Stakeholder hat, there were a few things I wanted to make easier while searching for a job, as my time is valuable, automating or reducing time taken to do t</w:t>
      </w:r>
      <w:r w:rsidR="007E206E">
        <w:t>edious t</w:t>
      </w:r>
      <w:r>
        <w:t xml:space="preserve">hings I needed to do would allow me to spend more time applying, training, interview prepping, etc. </w:t>
      </w:r>
      <w:r w:rsidR="007E206E">
        <w:t>that’s the value I would derive from this system.</w:t>
      </w:r>
    </w:p>
    <w:p w:rsidR="00D35CAA" w:rsidRDefault="00D35CAA" w:rsidP="00C676CF">
      <w:r>
        <w:t xml:space="preserve">I wrote a </w:t>
      </w:r>
      <w:proofErr w:type="gramStart"/>
      <w:r>
        <w:t>High Level</w:t>
      </w:r>
      <w:proofErr w:type="gramEnd"/>
      <w:r>
        <w:t xml:space="preserve"> Requirements document outlining this functionality that can be found at github.com/</w:t>
      </w:r>
      <w:proofErr w:type="spellStart"/>
      <w:r>
        <w:t>larryruh</w:t>
      </w:r>
      <w:proofErr w:type="spellEnd"/>
      <w:r>
        <w:t>/</w:t>
      </w:r>
      <w:proofErr w:type="spellStart"/>
      <w:r>
        <w:t>jobsearch</w:t>
      </w:r>
      <w:proofErr w:type="spellEnd"/>
      <w:r>
        <w:t>/hlrequirements.doc</w:t>
      </w:r>
      <w:r w:rsidR="007E206E">
        <w:t>x</w:t>
      </w:r>
      <w:r>
        <w:t xml:space="preserve">. </w:t>
      </w:r>
      <w:proofErr w:type="spellStart"/>
      <w:r>
        <w:t>Its</w:t>
      </w:r>
      <w:proofErr w:type="spellEnd"/>
      <w:r>
        <w:t xml:space="preserve"> pretty short and to the point so here it is:</w:t>
      </w:r>
    </w:p>
    <w:p w:rsidR="00D35CAA" w:rsidRPr="00D35CAA" w:rsidRDefault="00D35CAA" w:rsidP="00E552B8">
      <w:pPr>
        <w:pStyle w:val="Heading2"/>
      </w:pPr>
      <w:bookmarkStart w:id="17" w:name="_Toc9690900"/>
      <w:r w:rsidRPr="00D35CAA">
        <w:t>High Level Requirements</w:t>
      </w:r>
      <w:bookmarkEnd w:id="17"/>
    </w:p>
    <w:p w:rsidR="00D35CAA" w:rsidRPr="00D35CAA" w:rsidRDefault="00D35CAA" w:rsidP="00D35CAA">
      <w:pPr>
        <w:rPr>
          <w:sz w:val="20"/>
          <w:szCs w:val="20"/>
        </w:rPr>
      </w:pPr>
      <w:r w:rsidRPr="00D35CAA">
        <w:rPr>
          <w:sz w:val="20"/>
          <w:szCs w:val="20"/>
        </w:rPr>
        <w:t>Job Search Business Process</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Search Internet Job Sites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Consolidate job search criteria and sites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states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Ability to search selected Job Titles</w:t>
      </w:r>
    </w:p>
    <w:p w:rsidR="00D35CAA" w:rsidRPr="00D35CAA" w:rsidRDefault="00D35CAA" w:rsidP="00D35CAA">
      <w:pPr>
        <w:pStyle w:val="ListParagraph"/>
        <w:numPr>
          <w:ilvl w:val="2"/>
          <w:numId w:val="21"/>
        </w:numPr>
        <w:spacing w:after="0" w:line="240" w:lineRule="auto"/>
        <w:rPr>
          <w:sz w:val="20"/>
          <w:szCs w:val="20"/>
        </w:rPr>
      </w:pPr>
      <w:r w:rsidRPr="00D35CAA">
        <w:rPr>
          <w:sz w:val="20"/>
          <w:szCs w:val="20"/>
        </w:rPr>
        <w:t>List all in one place</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Apply for Jobs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Manual Process</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 xml:space="preserve">Maybe be able to generate a custom resume and CL from a template. </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Document Jobs Applied For (Add, Edit)</w:t>
      </w:r>
    </w:p>
    <w:p w:rsidR="00D35CAA" w:rsidRPr="00D35CAA" w:rsidRDefault="00D35CAA" w:rsidP="00D35CAA">
      <w:pPr>
        <w:pStyle w:val="ListParagraph"/>
        <w:numPr>
          <w:ilvl w:val="1"/>
          <w:numId w:val="21"/>
        </w:numPr>
        <w:spacing w:after="0" w:line="240" w:lineRule="auto"/>
        <w:rPr>
          <w:sz w:val="20"/>
          <w:szCs w:val="20"/>
        </w:rPr>
      </w:pPr>
      <w:r w:rsidRPr="00D35CAA">
        <w:rPr>
          <w:sz w:val="20"/>
          <w:szCs w:val="20"/>
        </w:rPr>
        <w:t>Provide a form to enter new, and edit existing jobs applied for.</w:t>
      </w:r>
    </w:p>
    <w:p w:rsidR="00D35CAA" w:rsidRPr="00D35CAA" w:rsidRDefault="00D35CAA" w:rsidP="00D35CAA">
      <w:pPr>
        <w:pStyle w:val="ListParagraph"/>
        <w:numPr>
          <w:ilvl w:val="0"/>
          <w:numId w:val="21"/>
        </w:numPr>
        <w:spacing w:after="0" w:line="240" w:lineRule="auto"/>
        <w:rPr>
          <w:sz w:val="20"/>
          <w:szCs w:val="20"/>
        </w:rPr>
      </w:pPr>
      <w:r w:rsidRPr="00D35CAA">
        <w:rPr>
          <w:sz w:val="20"/>
          <w:szCs w:val="20"/>
        </w:rPr>
        <w:t>Conversion of existing Spreadsheet.</w:t>
      </w:r>
    </w:p>
    <w:p w:rsidR="00D35CAA" w:rsidRDefault="00D35CAA" w:rsidP="00D35CAA">
      <w:pPr>
        <w:pStyle w:val="ListParagraph"/>
        <w:numPr>
          <w:ilvl w:val="1"/>
          <w:numId w:val="21"/>
        </w:numPr>
        <w:spacing w:after="0" w:line="240" w:lineRule="auto"/>
        <w:rPr>
          <w:sz w:val="20"/>
          <w:szCs w:val="20"/>
        </w:rPr>
      </w:pPr>
      <w:r w:rsidRPr="00D35CAA">
        <w:rPr>
          <w:sz w:val="20"/>
          <w:szCs w:val="20"/>
        </w:rPr>
        <w:t>Import existing excel file into new data structure.</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Networking Business Process</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Companies I want to keep an eye on</w:t>
      </w:r>
    </w:p>
    <w:p w:rsidR="00D35CAA" w:rsidRPr="00D35CAA" w:rsidRDefault="00D35CAA" w:rsidP="00D35CAA">
      <w:pPr>
        <w:pStyle w:val="ListParagraph"/>
        <w:numPr>
          <w:ilvl w:val="1"/>
          <w:numId w:val="22"/>
        </w:numPr>
        <w:spacing w:after="0" w:line="240" w:lineRule="auto"/>
        <w:rPr>
          <w:sz w:val="20"/>
          <w:szCs w:val="20"/>
        </w:rPr>
      </w:pPr>
      <w:r w:rsidRPr="00D35CAA">
        <w:rPr>
          <w:sz w:val="20"/>
          <w:szCs w:val="20"/>
        </w:rPr>
        <w:t>Provide a form to enter new, and edit existing Companies to monitor</w:t>
      </w:r>
    </w:p>
    <w:p w:rsidR="00D35CAA" w:rsidRPr="00D35CAA" w:rsidRDefault="00D35CAA" w:rsidP="00D35CAA">
      <w:pPr>
        <w:pStyle w:val="ListParagraph"/>
        <w:numPr>
          <w:ilvl w:val="0"/>
          <w:numId w:val="22"/>
        </w:numPr>
        <w:spacing w:after="0" w:line="240" w:lineRule="auto"/>
        <w:rPr>
          <w:sz w:val="20"/>
          <w:szCs w:val="20"/>
        </w:rPr>
      </w:pPr>
      <w:r w:rsidRPr="00D35CAA">
        <w:rPr>
          <w:sz w:val="20"/>
          <w:szCs w:val="20"/>
        </w:rPr>
        <w:t>Document Recruiters &amp; Contact Info</w:t>
      </w:r>
    </w:p>
    <w:p w:rsidR="00D35CAA" w:rsidRDefault="00D35CAA" w:rsidP="00D35CAA">
      <w:pPr>
        <w:pStyle w:val="ListParagraph"/>
        <w:numPr>
          <w:ilvl w:val="1"/>
          <w:numId w:val="22"/>
        </w:numPr>
        <w:spacing w:after="0" w:line="240" w:lineRule="auto"/>
        <w:rPr>
          <w:sz w:val="20"/>
          <w:szCs w:val="20"/>
        </w:rPr>
      </w:pPr>
      <w:r w:rsidRPr="00D35CAA">
        <w:rPr>
          <w:sz w:val="20"/>
          <w:szCs w:val="20"/>
        </w:rPr>
        <w:t xml:space="preserve">Provide a form to enter new recruiter and contact info. </w:t>
      </w:r>
    </w:p>
    <w:p w:rsidR="00D35CAA" w:rsidRPr="00D35CAA" w:rsidRDefault="00D35CAA" w:rsidP="00D35CAA">
      <w:pPr>
        <w:pStyle w:val="ListParagraph"/>
        <w:spacing w:after="0" w:line="240" w:lineRule="auto"/>
        <w:ind w:left="1440"/>
        <w:rPr>
          <w:sz w:val="20"/>
          <w:szCs w:val="20"/>
        </w:rPr>
      </w:pPr>
    </w:p>
    <w:p w:rsidR="00D35CAA" w:rsidRPr="00D35CAA" w:rsidRDefault="00D35CAA" w:rsidP="00D35CAA">
      <w:pPr>
        <w:rPr>
          <w:sz w:val="20"/>
          <w:szCs w:val="20"/>
        </w:rPr>
      </w:pPr>
      <w:r w:rsidRPr="00D35CAA">
        <w:rPr>
          <w:sz w:val="20"/>
          <w:szCs w:val="20"/>
        </w:rPr>
        <w:t>Reporting Requirements</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of all jobs applied for based on certain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Date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Status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By Job Type</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Export List to Spreadsheet and download</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Recruiters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lastRenderedPageBreak/>
        <w:t>Should provide all recruiter info, including an email link and link to their company career site</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 link to be able to edit.</w:t>
      </w:r>
    </w:p>
    <w:p w:rsidR="00D35CAA" w:rsidRPr="00D35CAA" w:rsidRDefault="00D35CAA" w:rsidP="00D35CAA">
      <w:pPr>
        <w:pStyle w:val="ListParagraph"/>
        <w:numPr>
          <w:ilvl w:val="0"/>
          <w:numId w:val="23"/>
        </w:numPr>
        <w:spacing w:after="0" w:line="240" w:lineRule="auto"/>
        <w:rPr>
          <w:sz w:val="20"/>
          <w:szCs w:val="20"/>
        </w:rPr>
      </w:pPr>
      <w:r w:rsidRPr="00D35CAA">
        <w:rPr>
          <w:sz w:val="20"/>
          <w:szCs w:val="20"/>
        </w:rPr>
        <w:t>List Companies</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Provide filter (or search criteria)</w:t>
      </w:r>
    </w:p>
    <w:p w:rsidR="00D35CAA" w:rsidRPr="00D35CAA" w:rsidRDefault="00D35CAA" w:rsidP="00D35CAA">
      <w:pPr>
        <w:pStyle w:val="ListParagraph"/>
        <w:numPr>
          <w:ilvl w:val="1"/>
          <w:numId w:val="23"/>
        </w:numPr>
        <w:spacing w:after="0" w:line="240" w:lineRule="auto"/>
        <w:rPr>
          <w:sz w:val="20"/>
          <w:szCs w:val="20"/>
        </w:rPr>
      </w:pPr>
      <w:r w:rsidRPr="00D35CAA">
        <w:rPr>
          <w:sz w:val="20"/>
          <w:szCs w:val="20"/>
        </w:rPr>
        <w:t>Should provide all company info, including a link to their career site</w:t>
      </w:r>
    </w:p>
    <w:p w:rsidR="00D35CAA" w:rsidRPr="00E9008E" w:rsidRDefault="00D35CAA" w:rsidP="00C676CF">
      <w:pPr>
        <w:pStyle w:val="ListParagraph"/>
        <w:numPr>
          <w:ilvl w:val="1"/>
          <w:numId w:val="23"/>
        </w:numPr>
        <w:spacing w:after="0" w:line="240" w:lineRule="auto"/>
        <w:rPr>
          <w:sz w:val="20"/>
          <w:szCs w:val="20"/>
        </w:rPr>
      </w:pPr>
      <w:r w:rsidRPr="00D35CAA">
        <w:rPr>
          <w:sz w:val="20"/>
          <w:szCs w:val="20"/>
        </w:rPr>
        <w:t xml:space="preserve">Should provide a link to be able to edit. </w:t>
      </w:r>
    </w:p>
    <w:p w:rsidR="00C676CF" w:rsidRDefault="00C676CF" w:rsidP="00C676CF">
      <w:pPr>
        <w:pStyle w:val="Heading1"/>
      </w:pPr>
      <w:bookmarkStart w:id="18" w:name="_Toc9690901"/>
      <w:r>
        <w:t>The Core Team</w:t>
      </w:r>
      <w:bookmarkEnd w:id="18"/>
    </w:p>
    <w:p w:rsidR="00C676CF" w:rsidRDefault="00C676CF" w:rsidP="00E9008E">
      <w:bookmarkStart w:id="19" w:name="_Toc9690902"/>
      <w:r w:rsidRPr="00E9008E">
        <w:rPr>
          <w:rStyle w:val="Heading2Char"/>
        </w:rPr>
        <w:t>Scrum Master</w:t>
      </w:r>
      <w:bookmarkEnd w:id="19"/>
      <w:r w:rsidR="00E9008E">
        <w:t xml:space="preserve"> – With my Scrum Master and Stakeholder hats on, I broke those </w:t>
      </w:r>
      <w:proofErr w:type="gramStart"/>
      <w:r w:rsidR="00E9008E">
        <w:t>high level</w:t>
      </w:r>
      <w:proofErr w:type="gramEnd"/>
      <w:r w:rsidR="00E9008E">
        <w:t xml:space="preserve"> requirements into Epics, there were 3 of them</w:t>
      </w:r>
      <w:r w:rsidR="005562E1">
        <w:t xml:space="preserve"> with the following stories in them</w:t>
      </w:r>
      <w:r w:rsidR="00E9008E">
        <w:t>:</w:t>
      </w:r>
    </w:p>
    <w:p w:rsidR="009119FA" w:rsidRDefault="009119FA" w:rsidP="009119FA">
      <w:pPr>
        <w:pStyle w:val="Heading3"/>
      </w:pPr>
      <w:r>
        <w:t>Epics and Stories</w:t>
      </w:r>
    </w:p>
    <w:p w:rsidR="00E9008E" w:rsidRDefault="005562E1" w:rsidP="005562E1">
      <w:pPr>
        <w:pStyle w:val="ListParagraph"/>
        <w:numPr>
          <w:ilvl w:val="0"/>
          <w:numId w:val="24"/>
        </w:numPr>
      </w:pPr>
      <w:r>
        <w:t xml:space="preserve">Job Search Business Process </w:t>
      </w:r>
      <w:proofErr w:type="gramStart"/>
      <w:r>
        <w:t>–  EPIC</w:t>
      </w:r>
      <w:proofErr w:type="gramEnd"/>
      <w:r>
        <w:t xml:space="preserve"> - Items that had to do with searching, applying and documenting job application. </w:t>
      </w:r>
    </w:p>
    <w:p w:rsidR="005562E1" w:rsidRDefault="005562E1" w:rsidP="005562E1">
      <w:pPr>
        <w:pStyle w:val="ListParagraph"/>
        <w:numPr>
          <w:ilvl w:val="1"/>
          <w:numId w:val="24"/>
        </w:numPr>
      </w:pPr>
      <w:r>
        <w:t>Story - Consolidate job search</w:t>
      </w:r>
    </w:p>
    <w:p w:rsidR="005562E1" w:rsidRDefault="005562E1" w:rsidP="005562E1">
      <w:pPr>
        <w:pStyle w:val="ListParagraph"/>
        <w:numPr>
          <w:ilvl w:val="1"/>
          <w:numId w:val="24"/>
        </w:numPr>
      </w:pPr>
      <w:r>
        <w:t>Story – Document jobs applied for</w:t>
      </w:r>
    </w:p>
    <w:p w:rsidR="005562E1" w:rsidRDefault="005562E1" w:rsidP="005562E1">
      <w:pPr>
        <w:pStyle w:val="ListParagraph"/>
        <w:numPr>
          <w:ilvl w:val="1"/>
          <w:numId w:val="24"/>
        </w:numPr>
      </w:pPr>
      <w:r>
        <w:t>Story – Conversion of existing job search data (structuring DB and importing spreadsheet data)</w:t>
      </w:r>
    </w:p>
    <w:p w:rsidR="005562E1" w:rsidRDefault="005562E1" w:rsidP="005562E1">
      <w:pPr>
        <w:pStyle w:val="ListParagraph"/>
        <w:numPr>
          <w:ilvl w:val="0"/>
          <w:numId w:val="24"/>
        </w:numPr>
      </w:pPr>
      <w:r>
        <w:t>Networking Business Process – EPIC – Items pertaining to documenting recruiter and Company Contacts</w:t>
      </w:r>
    </w:p>
    <w:p w:rsidR="005562E1" w:rsidRDefault="005562E1" w:rsidP="005562E1">
      <w:pPr>
        <w:pStyle w:val="ListParagraph"/>
        <w:numPr>
          <w:ilvl w:val="1"/>
          <w:numId w:val="24"/>
        </w:numPr>
      </w:pPr>
      <w:r>
        <w:t xml:space="preserve">Story – Networking contact documentation </w:t>
      </w:r>
    </w:p>
    <w:p w:rsidR="005562E1" w:rsidRDefault="005562E1" w:rsidP="005562E1">
      <w:pPr>
        <w:pStyle w:val="ListParagraph"/>
        <w:numPr>
          <w:ilvl w:val="1"/>
          <w:numId w:val="24"/>
        </w:numPr>
      </w:pPr>
      <w:r>
        <w:t>Story – Document companies to watch for jobs</w:t>
      </w:r>
    </w:p>
    <w:p w:rsidR="005562E1" w:rsidRDefault="004A5A6B" w:rsidP="005562E1">
      <w:pPr>
        <w:pStyle w:val="ListParagraph"/>
        <w:numPr>
          <w:ilvl w:val="0"/>
          <w:numId w:val="24"/>
        </w:numPr>
      </w:pPr>
      <w:r>
        <w:t xml:space="preserve">Reporting – EPIC – Making it easy to find information I have documented. </w:t>
      </w:r>
    </w:p>
    <w:p w:rsidR="004A5A6B" w:rsidRDefault="004A5A6B" w:rsidP="004A5A6B">
      <w:pPr>
        <w:pStyle w:val="ListParagraph"/>
        <w:numPr>
          <w:ilvl w:val="1"/>
          <w:numId w:val="24"/>
        </w:numPr>
      </w:pPr>
      <w:r>
        <w:t>Story – List jobs applied for</w:t>
      </w:r>
    </w:p>
    <w:p w:rsidR="004A5A6B" w:rsidRDefault="004A5A6B" w:rsidP="004A5A6B">
      <w:pPr>
        <w:pStyle w:val="ListParagraph"/>
        <w:numPr>
          <w:ilvl w:val="1"/>
          <w:numId w:val="24"/>
        </w:numPr>
      </w:pPr>
      <w:r>
        <w:t>Story – List recruiters</w:t>
      </w:r>
    </w:p>
    <w:p w:rsidR="004A5A6B" w:rsidRDefault="004A5A6B" w:rsidP="004A5A6B">
      <w:pPr>
        <w:pStyle w:val="ListParagraph"/>
        <w:numPr>
          <w:ilvl w:val="1"/>
          <w:numId w:val="24"/>
        </w:numPr>
      </w:pPr>
      <w:r>
        <w:t>Story – List Companies</w:t>
      </w:r>
    </w:p>
    <w:p w:rsidR="004A5A6B" w:rsidRDefault="004A5A6B" w:rsidP="004A5A6B">
      <w:pPr>
        <w:pStyle w:val="ListParagraph"/>
        <w:numPr>
          <w:ilvl w:val="1"/>
          <w:numId w:val="24"/>
        </w:numPr>
      </w:pPr>
      <w:r>
        <w:t>Story – Export Job Data to File</w:t>
      </w:r>
    </w:p>
    <w:p w:rsidR="004A5A6B" w:rsidRDefault="004A5A6B" w:rsidP="004A5A6B">
      <w:r>
        <w:t>I won’t list all the story text here but here is an example of the Consolidate Job Search story:</w:t>
      </w:r>
    </w:p>
    <w:p w:rsidR="004A5A6B" w:rsidRPr="004A5A6B" w:rsidRDefault="004A5A6B" w:rsidP="004A5A6B">
      <w:pPr>
        <w:spacing w:after="120"/>
        <w:rPr>
          <w:i/>
          <w:iCs/>
          <w:sz w:val="20"/>
          <w:szCs w:val="20"/>
        </w:rPr>
      </w:pPr>
      <w:r w:rsidRPr="004A5A6B">
        <w:rPr>
          <w:i/>
          <w:iCs/>
          <w:sz w:val="20"/>
          <w:szCs w:val="20"/>
        </w:rPr>
        <w:t xml:space="preserve">As a job searcher, I want to be able to see jobs from different job sites all in one place based on my search criteria so that I </w:t>
      </w:r>
      <w:proofErr w:type="spellStart"/>
      <w:r w:rsidRPr="004A5A6B">
        <w:rPr>
          <w:i/>
          <w:iCs/>
          <w:sz w:val="20"/>
          <w:szCs w:val="20"/>
        </w:rPr>
        <w:t>dont</w:t>
      </w:r>
      <w:proofErr w:type="spellEnd"/>
      <w:r w:rsidRPr="004A5A6B">
        <w:rPr>
          <w:i/>
          <w:iCs/>
          <w:sz w:val="20"/>
          <w:szCs w:val="20"/>
        </w:rPr>
        <w:t xml:space="preserve"> have to navigate to every site and search at every location for every job.</w:t>
      </w:r>
    </w:p>
    <w:p w:rsidR="004A5A6B" w:rsidRPr="004A5A6B" w:rsidRDefault="004A5A6B" w:rsidP="004A5A6B">
      <w:pPr>
        <w:spacing w:after="120"/>
        <w:rPr>
          <w:i/>
          <w:iCs/>
          <w:sz w:val="20"/>
          <w:szCs w:val="20"/>
        </w:rPr>
      </w:pPr>
      <w:r w:rsidRPr="004A5A6B">
        <w:rPr>
          <w:i/>
          <w:iCs/>
          <w:sz w:val="20"/>
          <w:szCs w:val="20"/>
        </w:rPr>
        <w:t>Acceptance Criteria:</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The following search criteria should be able to be entered: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Title</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Locations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Company to be searched</w:t>
      </w:r>
    </w:p>
    <w:p w:rsidR="004A5A6B" w:rsidRPr="004A5A6B" w:rsidRDefault="004A5A6B" w:rsidP="004A5A6B">
      <w:pPr>
        <w:pStyle w:val="ListParagraph"/>
        <w:numPr>
          <w:ilvl w:val="0"/>
          <w:numId w:val="26"/>
        </w:numPr>
        <w:spacing w:after="120"/>
        <w:rPr>
          <w:rFonts w:ascii="inherit" w:hAnsi="inherit"/>
          <w:i/>
          <w:iCs/>
          <w:sz w:val="20"/>
          <w:szCs w:val="20"/>
        </w:rPr>
      </w:pPr>
      <w:r w:rsidRPr="004A5A6B">
        <w:rPr>
          <w:rFonts w:ascii="inherit" w:hAnsi="inherit"/>
          <w:i/>
          <w:iCs/>
          <w:sz w:val="20"/>
          <w:szCs w:val="20"/>
        </w:rPr>
        <w:t>Job Sites to be searched (optional)</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Results should be easily readable and easy to navigate.</w:t>
      </w:r>
    </w:p>
    <w:p w:rsidR="004A5A6B" w:rsidRPr="004A5A6B" w:rsidRDefault="004A5A6B" w:rsidP="004A5A6B">
      <w:pPr>
        <w:spacing w:after="120"/>
        <w:rPr>
          <w:rFonts w:ascii="inherit" w:hAnsi="inherit"/>
          <w:i/>
          <w:iCs/>
          <w:sz w:val="20"/>
          <w:szCs w:val="20"/>
        </w:rPr>
      </w:pPr>
      <w:r w:rsidRPr="004A5A6B">
        <w:rPr>
          <w:rFonts w:ascii="inherit" w:hAnsi="inherit"/>
          <w:i/>
          <w:iCs/>
          <w:sz w:val="20"/>
          <w:szCs w:val="20"/>
        </w:rPr>
        <w:t>Jobs should be able to be saved on the job sites (if API functionality allows)</w:t>
      </w:r>
    </w:p>
    <w:p w:rsidR="009119FA" w:rsidRDefault="009119FA" w:rsidP="009119FA">
      <w:pPr>
        <w:pStyle w:val="Heading3"/>
      </w:pPr>
      <w:r>
        <w:lastRenderedPageBreak/>
        <w:t>Sprints</w:t>
      </w:r>
    </w:p>
    <w:p w:rsidR="00B43B58" w:rsidRDefault="00B43B58" w:rsidP="004A5A6B">
      <w:r>
        <w:t xml:space="preserve">The </w:t>
      </w:r>
      <w:r w:rsidR="00BC5160">
        <w:t>“c</w:t>
      </w:r>
      <w:r>
        <w:t>ore team</w:t>
      </w:r>
      <w:r w:rsidR="00BC5160">
        <w:t>”</w:t>
      </w:r>
      <w:r>
        <w:t xml:space="preserve"> thought that 2 Sprints should be sufficient</w:t>
      </w:r>
      <w:r w:rsidR="00BC5160">
        <w:t xml:space="preserve">. Sprints were kind of tough to define, since I didn’t have a real team and I only worked on this when time allowed, velocity was, let’s say inconsistent, the normal 2 week sprint could </w:t>
      </w:r>
      <w:r w:rsidR="007E206E">
        <w:t xml:space="preserve">have no work done and </w:t>
      </w:r>
      <w:r w:rsidR="00BC5160">
        <w:t xml:space="preserve">yield 0 points or </w:t>
      </w:r>
      <w:r w:rsidR="007E206E">
        <w:t xml:space="preserve">lots of work done and yield </w:t>
      </w:r>
      <w:r w:rsidR="00BC5160">
        <w:t>all points in the sprint. It was also different as the pointing tool on Taiga.io broke down point</w:t>
      </w:r>
      <w:r w:rsidR="007E206E">
        <w:t>ing</w:t>
      </w:r>
      <w:r w:rsidR="00BC5160">
        <w:t xml:space="preserve"> into 5 sections, UX, Design, Front, Back, Product Owner. So by the time I allocated points to all those categories, each story ended up being more points than I would have given it if I was playing pointing poker or using other pointing methodology but in the end, points are </w:t>
      </w:r>
      <w:r w:rsidR="00D73FA8">
        <w:t>arbitrary and the more points allocated, the higher the velocity when it gets done.  Here is the Sprint breakdown:</w:t>
      </w:r>
    </w:p>
    <w:p w:rsidR="00D73FA8" w:rsidRDefault="000D5EEE" w:rsidP="004A5A6B">
      <w:r w:rsidRPr="000D5EEE">
        <w:rPr>
          <w:noProof/>
        </w:rPr>
        <w:lastRenderedPageBreak/>
        <w:drawing>
          <wp:inline distT="0" distB="0" distL="0" distR="0" wp14:anchorId="548EE97C" wp14:editId="614C6D6A">
            <wp:extent cx="3040095" cy="607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0278" cy="6090934"/>
                    </a:xfrm>
                    <a:prstGeom prst="rect">
                      <a:avLst/>
                    </a:prstGeom>
                  </pic:spPr>
                </pic:pic>
              </a:graphicData>
            </a:graphic>
          </wp:inline>
        </w:drawing>
      </w:r>
    </w:p>
    <w:p w:rsidR="000D5EEE" w:rsidRDefault="000D5EEE" w:rsidP="004A5A6B">
      <w:r>
        <w:t xml:space="preserve">Note: For the critics in the audience, </w:t>
      </w:r>
      <w:proofErr w:type="spellStart"/>
      <w:r>
        <w:t>Its</w:t>
      </w:r>
      <w:proofErr w:type="spellEnd"/>
      <w:r>
        <w:t xml:space="preserve"> not lost on me that I didn’t complete Sprint 1 before I started Sprint 2, but the red stories have blocker issues that prevented me from moving forward</w:t>
      </w:r>
      <w:r w:rsidR="007E206E">
        <w:t xml:space="preserve"> with them</w:t>
      </w:r>
      <w:r>
        <w:t>, so I will have to move these to a “day 2” project</w:t>
      </w:r>
      <w:r w:rsidR="007E206E">
        <w:t xml:space="preserve">. </w:t>
      </w:r>
      <w:r>
        <w:t xml:space="preserve"> </w:t>
      </w:r>
    </w:p>
    <w:p w:rsidR="00C676CF" w:rsidRDefault="00C676CF" w:rsidP="00C676CF">
      <w:pPr>
        <w:pStyle w:val="Heading2"/>
      </w:pPr>
      <w:bookmarkStart w:id="20" w:name="_Toc9690903"/>
      <w:r>
        <w:t>Developer</w:t>
      </w:r>
      <w:bookmarkEnd w:id="20"/>
    </w:p>
    <w:p w:rsidR="007E206E" w:rsidRDefault="007E206E" w:rsidP="00C676CF">
      <w:r>
        <w:t xml:space="preserve">I already covered the technologies in the Tools section </w:t>
      </w:r>
      <w:proofErr w:type="gramStart"/>
      <w:r>
        <w:t>above</w:t>
      </w:r>
      <w:proofErr w:type="gramEnd"/>
      <w:r>
        <w:t xml:space="preserve"> so I won’t repeat it here. I will however give you a bunch of screenshots of what I developed and which stories each screen covers, here I go:</w:t>
      </w:r>
    </w:p>
    <w:p w:rsidR="007E206E" w:rsidRDefault="007E206E" w:rsidP="005B159D">
      <w:pPr>
        <w:pStyle w:val="Heading3"/>
      </w:pPr>
      <w:bookmarkStart w:id="21" w:name="_Toc9690904"/>
      <w:r>
        <w:lastRenderedPageBreak/>
        <w:t>Title Page</w:t>
      </w:r>
      <w:bookmarkEnd w:id="21"/>
    </w:p>
    <w:p w:rsidR="007E206E" w:rsidRDefault="007E206E" w:rsidP="00C676CF">
      <w:r w:rsidRPr="007E206E">
        <w:rPr>
          <w:noProof/>
        </w:rPr>
        <w:drawing>
          <wp:inline distT="0" distB="0" distL="0" distR="0" wp14:anchorId="63C268FD" wp14:editId="6D2F0379">
            <wp:extent cx="6675120" cy="34328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5120" cy="3432810"/>
                    </a:xfrm>
                    <a:prstGeom prst="rect">
                      <a:avLst/>
                    </a:prstGeom>
                  </pic:spPr>
                </pic:pic>
              </a:graphicData>
            </a:graphic>
          </wp:inline>
        </w:drawing>
      </w:r>
    </w:p>
    <w:p w:rsidR="007E206E" w:rsidRDefault="007E206E" w:rsidP="007E206E">
      <w:pPr>
        <w:pStyle w:val="ListParagraph"/>
        <w:numPr>
          <w:ilvl w:val="0"/>
          <w:numId w:val="28"/>
        </w:numPr>
      </w:pPr>
      <w:r>
        <w:t xml:space="preserve">Note the </w:t>
      </w:r>
      <w:r w:rsidR="001F2559">
        <w:t xml:space="preserve">menu on the left, allows expandable, easy to navigate functionality so I can get around quickly. </w:t>
      </w:r>
    </w:p>
    <w:p w:rsidR="001F2559" w:rsidRDefault="001F2559" w:rsidP="001F2559">
      <w:pPr>
        <w:ind w:left="360"/>
      </w:pPr>
    </w:p>
    <w:p w:rsidR="001F2559" w:rsidRDefault="001F2559" w:rsidP="005B159D">
      <w:pPr>
        <w:pStyle w:val="Heading3"/>
      </w:pPr>
      <w:bookmarkStart w:id="22" w:name="_Toc9690905"/>
      <w:r>
        <w:lastRenderedPageBreak/>
        <w:t>Job Application Search</w:t>
      </w:r>
      <w:bookmarkEnd w:id="22"/>
    </w:p>
    <w:p w:rsidR="001F2559" w:rsidRDefault="001F2559" w:rsidP="001F2559">
      <w:r w:rsidRPr="001F2559">
        <w:rPr>
          <w:noProof/>
        </w:rPr>
        <w:drawing>
          <wp:inline distT="0" distB="0" distL="0" distR="0" wp14:anchorId="15382B84" wp14:editId="34BDECA3">
            <wp:extent cx="6675120" cy="343281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120" cy="3432810"/>
                    </a:xfrm>
                    <a:prstGeom prst="rect">
                      <a:avLst/>
                    </a:prstGeom>
                  </pic:spPr>
                </pic:pic>
              </a:graphicData>
            </a:graphic>
          </wp:inline>
        </w:drawing>
      </w:r>
    </w:p>
    <w:p w:rsidR="001F2559" w:rsidRDefault="001F2559" w:rsidP="001F2559">
      <w:pPr>
        <w:pStyle w:val="ListParagraph"/>
        <w:numPr>
          <w:ilvl w:val="0"/>
          <w:numId w:val="30"/>
        </w:numPr>
      </w:pPr>
      <w:r>
        <w:t>Displays a list of Jobs I’ve applied for since day 1 of my job search</w:t>
      </w:r>
      <w:r w:rsidR="00733471">
        <w:t xml:space="preserve"> (data converted from spreadsheets)</w:t>
      </w:r>
    </w:p>
    <w:p w:rsidR="001F2559" w:rsidRDefault="001F2559" w:rsidP="001F2559">
      <w:pPr>
        <w:pStyle w:val="ListParagraph"/>
        <w:numPr>
          <w:ilvl w:val="0"/>
          <w:numId w:val="30"/>
        </w:numPr>
      </w:pPr>
      <w:r>
        <w:t xml:space="preserve">Filters under the column headers allow me to filter results based on criteria and refreshes when a new filter option is selected. This filter shows all the manager positions I applied for. </w:t>
      </w:r>
    </w:p>
    <w:p w:rsidR="001F2559" w:rsidRDefault="001F2559" w:rsidP="001F2559">
      <w:pPr>
        <w:pStyle w:val="ListParagraph"/>
        <w:numPr>
          <w:ilvl w:val="0"/>
          <w:numId w:val="30"/>
        </w:numPr>
      </w:pPr>
      <w:r>
        <w:t xml:space="preserve">Clicking on the pencil icon takes me to the detail screen where I can see more info or edit the information in case the status changes or I get an interview, etc. </w:t>
      </w:r>
    </w:p>
    <w:p w:rsidR="00733471" w:rsidRDefault="00733471" w:rsidP="001F2559">
      <w:pPr>
        <w:pStyle w:val="ListParagraph"/>
        <w:numPr>
          <w:ilvl w:val="0"/>
          <w:numId w:val="30"/>
        </w:numPr>
      </w:pPr>
      <w:r>
        <w:t xml:space="preserve">Users are not allowed to delete, because these are historical data and keeps a record. </w:t>
      </w:r>
    </w:p>
    <w:p w:rsidR="001F2559" w:rsidRDefault="001F2559" w:rsidP="001F2559">
      <w:pPr>
        <w:pStyle w:val="ListParagraph"/>
        <w:numPr>
          <w:ilvl w:val="0"/>
          <w:numId w:val="30"/>
        </w:numPr>
      </w:pPr>
      <w:r>
        <w:t>Clicking on the column header should sort based on that column and current filter but I haven’t quite gotten to that yet (</w:t>
      </w:r>
      <w:proofErr w:type="spellStart"/>
      <w:r>
        <w:t>its</w:t>
      </w:r>
      <w:proofErr w:type="spellEnd"/>
      <w:r>
        <w:t xml:space="preserve"> on my issues/enhancements list)</w:t>
      </w:r>
    </w:p>
    <w:p w:rsidR="00733471" w:rsidRDefault="001F2559" w:rsidP="00733471">
      <w:pPr>
        <w:pStyle w:val="ListParagraph"/>
        <w:numPr>
          <w:ilvl w:val="0"/>
          <w:numId w:val="30"/>
        </w:numPr>
      </w:pPr>
      <w:r>
        <w:t>This screen addresses the following stories:</w:t>
      </w:r>
    </w:p>
    <w:p w:rsidR="00733471" w:rsidRDefault="00733471" w:rsidP="00733471">
      <w:pPr>
        <w:pStyle w:val="ListParagraph"/>
        <w:numPr>
          <w:ilvl w:val="1"/>
          <w:numId w:val="30"/>
        </w:numPr>
      </w:pPr>
      <w:r>
        <w:t xml:space="preserve">#9 – List Jobs Applied for –&gt; Acceptance criteria: </w:t>
      </w:r>
      <w:r w:rsidRPr="00733471">
        <w:rPr>
          <w:lang w:eastAsia="en-US"/>
        </w:rPr>
        <w:t>I can see a list of all the positions I applied for based on the search criteria input</w:t>
      </w:r>
    </w:p>
    <w:p w:rsidR="00733471" w:rsidRDefault="00733471" w:rsidP="00733471">
      <w:pPr>
        <w:pStyle w:val="ListParagraph"/>
        <w:numPr>
          <w:ilvl w:val="1"/>
          <w:numId w:val="30"/>
        </w:numPr>
      </w:pPr>
      <w:r>
        <w:rPr>
          <w:lang w:eastAsia="en-US"/>
        </w:rPr>
        <w:t>#3 – Conversion of existing job search data</w:t>
      </w:r>
    </w:p>
    <w:p w:rsidR="00733471" w:rsidRPr="00733471" w:rsidRDefault="00733471" w:rsidP="005B159D">
      <w:pPr>
        <w:pStyle w:val="Heading3"/>
        <w:rPr>
          <w:rFonts w:eastAsia="Times New Roman"/>
        </w:rPr>
      </w:pPr>
      <w:bookmarkStart w:id="23" w:name="_Toc9690906"/>
      <w:r>
        <w:rPr>
          <w:rFonts w:eastAsia="Times New Roman"/>
        </w:rPr>
        <w:t>Add/Edit Job Application</w:t>
      </w:r>
      <w:bookmarkEnd w:id="23"/>
    </w:p>
    <w:p w:rsidR="001F2559" w:rsidRDefault="001F2559" w:rsidP="00733471"/>
    <w:p w:rsidR="001F2559" w:rsidRDefault="001F2559" w:rsidP="001F2559">
      <w:pPr>
        <w:pStyle w:val="ListParagraph"/>
      </w:pPr>
    </w:p>
    <w:p w:rsidR="001F2559" w:rsidRDefault="001F2559" w:rsidP="001F2559">
      <w:pPr>
        <w:pStyle w:val="ListParagraph"/>
      </w:pPr>
    </w:p>
    <w:p w:rsidR="001F2559" w:rsidRPr="001F2559" w:rsidRDefault="00733471" w:rsidP="00733471">
      <w:pPr>
        <w:pStyle w:val="ListParagraph"/>
        <w:ind w:left="0"/>
      </w:pPr>
      <w:r w:rsidRPr="00733471">
        <w:rPr>
          <w:noProof/>
        </w:rPr>
        <w:lastRenderedPageBreak/>
        <w:drawing>
          <wp:inline distT="0" distB="0" distL="0" distR="0" wp14:anchorId="59D6E88D" wp14:editId="0E94241D">
            <wp:extent cx="6675120" cy="34328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5120" cy="3432810"/>
                    </a:xfrm>
                    <a:prstGeom prst="rect">
                      <a:avLst/>
                    </a:prstGeom>
                  </pic:spPr>
                </pic:pic>
              </a:graphicData>
            </a:graphic>
          </wp:inline>
        </w:drawing>
      </w:r>
    </w:p>
    <w:p w:rsidR="007E206E" w:rsidRDefault="00733471" w:rsidP="00733471">
      <w:pPr>
        <w:pStyle w:val="ListParagraph"/>
        <w:numPr>
          <w:ilvl w:val="0"/>
          <w:numId w:val="32"/>
        </w:numPr>
      </w:pPr>
      <w:r>
        <w:t xml:space="preserve">This screen allows me either add or edit a job application experience. Clicking on the Add New menu item gives me this screen with all field blanked out. If user clicks the pencil icon from the search screen, that job app data fills in as shown here. </w:t>
      </w:r>
    </w:p>
    <w:p w:rsidR="007E68C7" w:rsidRDefault="007E68C7" w:rsidP="00733471">
      <w:pPr>
        <w:pStyle w:val="ListParagraph"/>
        <w:numPr>
          <w:ilvl w:val="0"/>
          <w:numId w:val="32"/>
        </w:numPr>
      </w:pPr>
      <w:r>
        <w:t>Some data is available via dropdown for quicker, more consistent data entry.</w:t>
      </w:r>
    </w:p>
    <w:p w:rsidR="00733471" w:rsidRDefault="00733471" w:rsidP="00733471">
      <w:pPr>
        <w:pStyle w:val="ListParagraph"/>
        <w:numPr>
          <w:ilvl w:val="0"/>
          <w:numId w:val="32"/>
        </w:numPr>
      </w:pPr>
      <w:r>
        <w:t xml:space="preserve">Used </w:t>
      </w:r>
      <w:proofErr w:type="spellStart"/>
      <w:r>
        <w:t>JQuery</w:t>
      </w:r>
      <w:proofErr w:type="spellEnd"/>
      <w:r>
        <w:t xml:space="preserve"> to validate required fields based on data type.</w:t>
      </w:r>
    </w:p>
    <w:p w:rsidR="00733471" w:rsidRDefault="00733471" w:rsidP="00733471">
      <w:pPr>
        <w:pStyle w:val="ListParagraph"/>
        <w:numPr>
          <w:ilvl w:val="0"/>
          <w:numId w:val="32"/>
        </w:numPr>
      </w:pPr>
      <w:r>
        <w:t xml:space="preserve">All </w:t>
      </w:r>
      <w:r w:rsidR="007E68C7">
        <w:t xml:space="preserve">add/edit </w:t>
      </w:r>
      <w:r>
        <w:t>functionality is contained in on</w:t>
      </w:r>
      <w:r w:rsidR="00A3765A">
        <w:t>e</w:t>
      </w:r>
      <w:r>
        <w:t xml:space="preserve"> page called </w:t>
      </w:r>
      <w:proofErr w:type="spellStart"/>
      <w:r>
        <w:t>edit_job.php</w:t>
      </w:r>
      <w:proofErr w:type="spellEnd"/>
    </w:p>
    <w:p w:rsidR="007E68C7" w:rsidRDefault="007E68C7" w:rsidP="00733471">
      <w:pPr>
        <w:pStyle w:val="ListParagraph"/>
        <w:numPr>
          <w:ilvl w:val="0"/>
          <w:numId w:val="32"/>
        </w:numPr>
      </w:pPr>
      <w:r>
        <w:t>This screen addresses the following stories</w:t>
      </w:r>
    </w:p>
    <w:p w:rsidR="007E68C7" w:rsidRDefault="007E68C7" w:rsidP="007E68C7">
      <w:pPr>
        <w:pStyle w:val="ListParagraph"/>
        <w:numPr>
          <w:ilvl w:val="1"/>
          <w:numId w:val="32"/>
        </w:numPr>
      </w:pPr>
      <w:r>
        <w:t>#2 – Document Jobs Applied for – Acceptance Criteria:</w:t>
      </w:r>
    </w:p>
    <w:p w:rsidR="007E68C7" w:rsidRPr="007E68C7" w:rsidRDefault="007E68C7" w:rsidP="007E68C7">
      <w:pPr>
        <w:pStyle w:val="ListParagraph"/>
        <w:numPr>
          <w:ilvl w:val="2"/>
          <w:numId w:val="32"/>
        </w:numPr>
        <w:rPr>
          <w:lang w:eastAsia="en-US"/>
        </w:rPr>
      </w:pPr>
      <w:r w:rsidRPr="007E68C7">
        <w:rPr>
          <w:lang w:eastAsia="en-US"/>
        </w:rPr>
        <w:t>Navigate to a form</w:t>
      </w:r>
    </w:p>
    <w:p w:rsidR="007E68C7" w:rsidRPr="007E68C7" w:rsidRDefault="007E68C7" w:rsidP="007E68C7">
      <w:pPr>
        <w:pStyle w:val="ListParagraph"/>
        <w:numPr>
          <w:ilvl w:val="2"/>
          <w:numId w:val="32"/>
        </w:numPr>
        <w:rPr>
          <w:lang w:eastAsia="en-US"/>
        </w:rPr>
      </w:pPr>
      <w:r w:rsidRPr="007E68C7">
        <w:rPr>
          <w:lang w:eastAsia="en-US"/>
        </w:rPr>
        <w:t>fill out the form with Job information</w:t>
      </w:r>
    </w:p>
    <w:p w:rsidR="007E68C7" w:rsidRPr="007E68C7" w:rsidRDefault="007E68C7" w:rsidP="007E68C7">
      <w:pPr>
        <w:pStyle w:val="ListParagraph"/>
        <w:numPr>
          <w:ilvl w:val="2"/>
          <w:numId w:val="32"/>
        </w:numPr>
        <w:rPr>
          <w:lang w:eastAsia="en-US"/>
        </w:rPr>
      </w:pPr>
      <w:r w:rsidRPr="007E68C7">
        <w:rPr>
          <w:lang w:eastAsia="en-US"/>
        </w:rPr>
        <w:t>Validate that data is correct format</w:t>
      </w:r>
    </w:p>
    <w:p w:rsidR="007E68C7" w:rsidRDefault="007E68C7" w:rsidP="007E68C7">
      <w:pPr>
        <w:pStyle w:val="ListParagraph"/>
        <w:numPr>
          <w:ilvl w:val="2"/>
          <w:numId w:val="32"/>
        </w:numPr>
        <w:rPr>
          <w:lang w:eastAsia="en-US"/>
        </w:rPr>
      </w:pPr>
      <w:r w:rsidRPr="007E68C7">
        <w:rPr>
          <w:lang w:eastAsia="en-US"/>
        </w:rPr>
        <w:t>Submit the form and empty out the fields so a new job can be entered.</w:t>
      </w:r>
    </w:p>
    <w:p w:rsidR="007E68C7" w:rsidRDefault="007E68C7" w:rsidP="005B159D">
      <w:pPr>
        <w:pStyle w:val="Heading3"/>
        <w:rPr>
          <w:rFonts w:eastAsia="Times New Roman"/>
          <w:lang w:eastAsia="en-US"/>
        </w:rPr>
      </w:pPr>
      <w:bookmarkStart w:id="24" w:name="_Toc9690907"/>
      <w:r>
        <w:rPr>
          <w:rFonts w:eastAsia="Times New Roman"/>
          <w:lang w:eastAsia="en-US"/>
        </w:rPr>
        <w:lastRenderedPageBreak/>
        <w:t>Recruiter Search</w:t>
      </w:r>
      <w:bookmarkEnd w:id="24"/>
    </w:p>
    <w:p w:rsidR="007E68C7" w:rsidRDefault="007E68C7" w:rsidP="007E68C7">
      <w:pPr>
        <w:rPr>
          <w:lang w:eastAsia="en-US"/>
        </w:rPr>
      </w:pPr>
      <w:r w:rsidRPr="007E68C7">
        <w:rPr>
          <w:noProof/>
          <w:lang w:eastAsia="en-US"/>
        </w:rPr>
        <w:drawing>
          <wp:inline distT="0" distB="0" distL="0" distR="0" wp14:anchorId="7FEA6B10" wp14:editId="59500E8A">
            <wp:extent cx="6675120" cy="343281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3432810"/>
                    </a:xfrm>
                    <a:prstGeom prst="rect">
                      <a:avLst/>
                    </a:prstGeom>
                  </pic:spPr>
                </pic:pic>
              </a:graphicData>
            </a:graphic>
          </wp:inline>
        </w:drawing>
      </w:r>
    </w:p>
    <w:p w:rsidR="007E68C7" w:rsidRDefault="007E68C7" w:rsidP="007E68C7">
      <w:pPr>
        <w:pStyle w:val="ListParagraph"/>
        <w:numPr>
          <w:ilvl w:val="0"/>
          <w:numId w:val="34"/>
        </w:numPr>
        <w:rPr>
          <w:lang w:eastAsia="en-US"/>
        </w:rPr>
      </w:pPr>
      <w:r>
        <w:rPr>
          <w:lang w:eastAsia="en-US"/>
        </w:rPr>
        <w:t xml:space="preserve">Yes, </w:t>
      </w:r>
      <w:r w:rsidR="005027B9">
        <w:rPr>
          <w:lang w:eastAsia="en-US"/>
        </w:rPr>
        <w:t xml:space="preserve">I know </w:t>
      </w:r>
      <w:r>
        <w:rPr>
          <w:lang w:eastAsia="en-US"/>
        </w:rPr>
        <w:t xml:space="preserve">this looks familiar, I prefer to think of it as a consistent format </w:t>
      </w:r>
      <w:r>
        <w:rPr>
          <w:lang w:eastAsia="en-US"/>
        </w:rPr>
        <w:sym w:font="Wingdings" w:char="F04A"/>
      </w:r>
    </w:p>
    <w:p w:rsidR="007E68C7" w:rsidRDefault="007E68C7" w:rsidP="007E68C7">
      <w:pPr>
        <w:pStyle w:val="ListParagraph"/>
        <w:numPr>
          <w:ilvl w:val="0"/>
          <w:numId w:val="34"/>
        </w:numPr>
        <w:rPr>
          <w:lang w:eastAsia="en-US"/>
        </w:rPr>
      </w:pPr>
      <w:r>
        <w:rPr>
          <w:lang w:eastAsia="en-US"/>
        </w:rPr>
        <w:t>This displays a list of recruiters I know and some info about them including the locations where they have relationships</w:t>
      </w:r>
      <w:r w:rsidR="005027B9">
        <w:rPr>
          <w:lang w:eastAsia="en-US"/>
        </w:rPr>
        <w:t xml:space="preserve">. </w:t>
      </w:r>
    </w:p>
    <w:p w:rsidR="005027B9" w:rsidRDefault="005027B9" w:rsidP="007E68C7">
      <w:pPr>
        <w:pStyle w:val="ListParagraph"/>
        <w:numPr>
          <w:ilvl w:val="0"/>
          <w:numId w:val="34"/>
        </w:numPr>
        <w:rPr>
          <w:lang w:eastAsia="en-US"/>
        </w:rPr>
      </w:pPr>
      <w:r>
        <w:rPr>
          <w:lang w:eastAsia="en-US"/>
        </w:rPr>
        <w:t>Filters are similar to the job app search page</w:t>
      </w:r>
      <w:r w:rsidR="009119FA">
        <w:rPr>
          <w:lang w:eastAsia="en-US"/>
        </w:rPr>
        <w:t>. The L</w:t>
      </w:r>
      <w:r>
        <w:rPr>
          <w:lang w:eastAsia="en-US"/>
        </w:rPr>
        <w:t xml:space="preserve">ocation filters by state abbreviation so if a location contains that state abbreviation, it pulls it. </w:t>
      </w:r>
      <w:proofErr w:type="spellStart"/>
      <w:r>
        <w:rPr>
          <w:lang w:eastAsia="en-US"/>
        </w:rPr>
        <w:t>Its</w:t>
      </w:r>
      <w:proofErr w:type="spellEnd"/>
      <w:r>
        <w:rPr>
          <w:lang w:eastAsia="en-US"/>
        </w:rPr>
        <w:t xml:space="preserve"> not perfect but it works for my purposes. In a business application, I would normalize the state data in the database with an associative table but for me, </w:t>
      </w:r>
      <w:proofErr w:type="spellStart"/>
      <w:r>
        <w:rPr>
          <w:lang w:eastAsia="en-US"/>
        </w:rPr>
        <w:t>its</w:t>
      </w:r>
      <w:proofErr w:type="spellEnd"/>
      <w:r>
        <w:rPr>
          <w:lang w:eastAsia="en-US"/>
        </w:rPr>
        <w:t xml:space="preserve"> not worth the time it would take. (</w:t>
      </w:r>
      <w:proofErr w:type="spellStart"/>
      <w:r>
        <w:rPr>
          <w:lang w:eastAsia="en-US"/>
        </w:rPr>
        <w:t>gotta</w:t>
      </w:r>
      <w:proofErr w:type="spellEnd"/>
      <w:r>
        <w:rPr>
          <w:lang w:eastAsia="en-US"/>
        </w:rPr>
        <w:t xml:space="preserve"> hate that legacy data) </w:t>
      </w:r>
      <w:r>
        <w:rPr>
          <w:lang w:eastAsia="en-US"/>
        </w:rPr>
        <w:sym w:font="Wingdings" w:char="F04A"/>
      </w:r>
    </w:p>
    <w:p w:rsidR="005027B9" w:rsidRDefault="005027B9" w:rsidP="005027B9">
      <w:pPr>
        <w:pStyle w:val="ListParagraph"/>
        <w:numPr>
          <w:ilvl w:val="0"/>
          <w:numId w:val="34"/>
        </w:numPr>
        <w:rPr>
          <w:lang w:eastAsia="en-US"/>
        </w:rPr>
      </w:pPr>
      <w:r>
        <w:rPr>
          <w:lang w:eastAsia="en-US"/>
        </w:rPr>
        <w:t xml:space="preserve"> Users are allowed to delete contacts from this </w:t>
      </w:r>
      <w:proofErr w:type="gramStart"/>
      <w:r>
        <w:rPr>
          <w:lang w:eastAsia="en-US"/>
        </w:rPr>
        <w:t>page</w:t>
      </w:r>
      <w:r w:rsidR="00321EEA">
        <w:rPr>
          <w:lang w:eastAsia="en-US"/>
        </w:rPr>
        <w:t xml:space="preserve"> </w:t>
      </w:r>
      <w:r>
        <w:rPr>
          <w:lang w:eastAsia="en-US"/>
        </w:rPr>
        <w:t xml:space="preserve"> by</w:t>
      </w:r>
      <w:proofErr w:type="gramEnd"/>
      <w:r>
        <w:rPr>
          <w:lang w:eastAsia="en-US"/>
        </w:rPr>
        <w:t xml:space="preserve"> clicking the X icon</w:t>
      </w:r>
      <w:r w:rsidR="00321EEA">
        <w:rPr>
          <w:lang w:eastAsia="en-US"/>
        </w:rPr>
        <w:t xml:space="preserve"> and </w:t>
      </w:r>
      <w:proofErr w:type="spellStart"/>
      <w:r w:rsidR="00321EEA">
        <w:rPr>
          <w:lang w:eastAsia="en-US"/>
        </w:rPr>
        <w:t>confiming</w:t>
      </w:r>
      <w:proofErr w:type="spellEnd"/>
      <w:r w:rsidR="00321EEA">
        <w:rPr>
          <w:lang w:eastAsia="en-US"/>
        </w:rPr>
        <w:t xml:space="preserve"> they want to delete.</w:t>
      </w:r>
      <w:r>
        <w:rPr>
          <w:lang w:eastAsia="en-US"/>
        </w:rPr>
        <w:t xml:space="preserve"> </w:t>
      </w:r>
    </w:p>
    <w:p w:rsidR="005027B9" w:rsidRDefault="005027B9" w:rsidP="005027B9">
      <w:pPr>
        <w:pStyle w:val="ListParagraph"/>
        <w:numPr>
          <w:ilvl w:val="0"/>
          <w:numId w:val="34"/>
        </w:numPr>
        <w:rPr>
          <w:lang w:eastAsia="en-US"/>
        </w:rPr>
      </w:pPr>
      <w:r>
        <w:rPr>
          <w:lang w:eastAsia="en-US"/>
        </w:rPr>
        <w:t>This addresses the following:</w:t>
      </w:r>
    </w:p>
    <w:p w:rsidR="005027B9" w:rsidRDefault="005027B9" w:rsidP="005027B9">
      <w:pPr>
        <w:pStyle w:val="ListParagraph"/>
        <w:numPr>
          <w:ilvl w:val="1"/>
          <w:numId w:val="34"/>
        </w:numPr>
        <w:rPr>
          <w:lang w:eastAsia="en-US"/>
        </w:rPr>
      </w:pPr>
      <w:r>
        <w:rPr>
          <w:lang w:eastAsia="en-US"/>
        </w:rPr>
        <w:t xml:space="preserve">#10 List Recruiters – Acceptance </w:t>
      </w:r>
      <w:proofErr w:type="gramStart"/>
      <w:r>
        <w:rPr>
          <w:lang w:eastAsia="en-US"/>
        </w:rPr>
        <w:t>Criteria :</w:t>
      </w:r>
      <w:proofErr w:type="gramEnd"/>
    </w:p>
    <w:p w:rsidR="005027B9" w:rsidRPr="005027B9" w:rsidRDefault="005027B9" w:rsidP="005027B9">
      <w:pPr>
        <w:pStyle w:val="ListParagraph"/>
        <w:numPr>
          <w:ilvl w:val="2"/>
          <w:numId w:val="34"/>
        </w:numPr>
        <w:rPr>
          <w:lang w:eastAsia="en-US"/>
        </w:rPr>
      </w:pPr>
      <w:r w:rsidRPr="005027B9">
        <w:rPr>
          <w:lang w:eastAsia="en-US"/>
        </w:rPr>
        <w:t>I can see the list of recruiter information based on the input search criteria</w:t>
      </w:r>
    </w:p>
    <w:p w:rsidR="005027B9" w:rsidRDefault="005027B9" w:rsidP="005027B9">
      <w:pPr>
        <w:pStyle w:val="ListParagraph"/>
        <w:numPr>
          <w:ilvl w:val="2"/>
          <w:numId w:val="34"/>
        </w:numPr>
        <w:rPr>
          <w:lang w:eastAsia="en-US"/>
        </w:rPr>
      </w:pPr>
      <w:r w:rsidRPr="005027B9">
        <w:rPr>
          <w:lang w:eastAsia="en-US"/>
        </w:rPr>
        <w:t>I can click on a link to email the recruiter</w:t>
      </w:r>
      <w:r>
        <w:rPr>
          <w:lang w:eastAsia="en-US"/>
        </w:rPr>
        <w:t xml:space="preserve"> (I know, I know, </w:t>
      </w:r>
      <w:proofErr w:type="spellStart"/>
      <w:r>
        <w:rPr>
          <w:lang w:eastAsia="en-US"/>
        </w:rPr>
        <w:t>its</w:t>
      </w:r>
      <w:proofErr w:type="spellEnd"/>
      <w:r>
        <w:rPr>
          <w:lang w:eastAsia="en-US"/>
        </w:rPr>
        <w:t xml:space="preserve"> on my issues list)</w:t>
      </w:r>
    </w:p>
    <w:p w:rsidR="00A51536" w:rsidRDefault="00A51536" w:rsidP="00A51536">
      <w:pPr>
        <w:pStyle w:val="ListParagraph"/>
        <w:numPr>
          <w:ilvl w:val="1"/>
          <w:numId w:val="34"/>
        </w:numPr>
      </w:pPr>
      <w:r>
        <w:rPr>
          <w:lang w:eastAsia="en-US"/>
        </w:rPr>
        <w:t>#3 – Conversion of existing job search data</w:t>
      </w:r>
    </w:p>
    <w:p w:rsidR="00A51536" w:rsidRPr="005027B9" w:rsidRDefault="00A51536" w:rsidP="00A51536">
      <w:pPr>
        <w:pStyle w:val="ListParagraph"/>
        <w:ind w:left="2160"/>
        <w:rPr>
          <w:lang w:eastAsia="en-US"/>
        </w:rPr>
      </w:pPr>
    </w:p>
    <w:p w:rsidR="005027B9" w:rsidRDefault="00321EEA" w:rsidP="005B159D">
      <w:pPr>
        <w:pStyle w:val="Heading3"/>
        <w:rPr>
          <w:lang w:eastAsia="en-US"/>
        </w:rPr>
      </w:pPr>
      <w:bookmarkStart w:id="25" w:name="_Toc9690908"/>
      <w:r>
        <w:rPr>
          <w:lang w:eastAsia="en-US"/>
        </w:rPr>
        <w:lastRenderedPageBreak/>
        <w:t>Add/Edit Recruiter</w:t>
      </w:r>
      <w:bookmarkEnd w:id="25"/>
    </w:p>
    <w:p w:rsidR="00321EEA" w:rsidRDefault="00321EEA" w:rsidP="00321EEA">
      <w:pPr>
        <w:rPr>
          <w:lang w:eastAsia="en-US"/>
        </w:rPr>
      </w:pPr>
      <w:r w:rsidRPr="00321EEA">
        <w:rPr>
          <w:noProof/>
          <w:lang w:eastAsia="en-US"/>
        </w:rPr>
        <w:drawing>
          <wp:inline distT="0" distB="0" distL="0" distR="0" wp14:anchorId="46E6897B" wp14:editId="3A70782D">
            <wp:extent cx="6675120" cy="343281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3432810"/>
                    </a:xfrm>
                    <a:prstGeom prst="rect">
                      <a:avLst/>
                    </a:prstGeom>
                  </pic:spPr>
                </pic:pic>
              </a:graphicData>
            </a:graphic>
          </wp:inline>
        </w:drawing>
      </w:r>
    </w:p>
    <w:p w:rsidR="00321EEA" w:rsidRDefault="00321EEA" w:rsidP="00321EEA">
      <w:pPr>
        <w:pStyle w:val="ListParagraph"/>
        <w:numPr>
          <w:ilvl w:val="0"/>
          <w:numId w:val="37"/>
        </w:numPr>
        <w:rPr>
          <w:lang w:eastAsia="en-US"/>
        </w:rPr>
      </w:pPr>
      <w:r>
        <w:rPr>
          <w:lang w:eastAsia="en-US"/>
        </w:rPr>
        <w:t>Allows me to Add or Edit recruiter in the same manner as the job app edit page</w:t>
      </w:r>
    </w:p>
    <w:p w:rsidR="00321EEA" w:rsidRDefault="00321EEA" w:rsidP="00321EEA">
      <w:pPr>
        <w:pStyle w:val="ListParagraph"/>
        <w:numPr>
          <w:ilvl w:val="0"/>
          <w:numId w:val="37"/>
        </w:numPr>
        <w:rPr>
          <w:lang w:eastAsia="en-US"/>
        </w:rPr>
      </w:pPr>
      <w:r>
        <w:rPr>
          <w:lang w:eastAsia="en-US"/>
        </w:rPr>
        <w:t>This screen addresses the following stories</w:t>
      </w:r>
    </w:p>
    <w:p w:rsidR="00321EEA" w:rsidRDefault="00A51536" w:rsidP="00321EEA">
      <w:pPr>
        <w:pStyle w:val="ListParagraph"/>
        <w:numPr>
          <w:ilvl w:val="1"/>
          <w:numId w:val="37"/>
        </w:numPr>
        <w:rPr>
          <w:lang w:eastAsia="en-US"/>
        </w:rPr>
      </w:pPr>
      <w:r>
        <w:rPr>
          <w:lang w:eastAsia="en-US"/>
        </w:rPr>
        <w:t>#4 – Networking Contact Documentation – Acceptance criteria</w:t>
      </w:r>
    </w:p>
    <w:p w:rsidR="00A51536" w:rsidRPr="00A51536" w:rsidRDefault="00A51536" w:rsidP="00A51536">
      <w:pPr>
        <w:pStyle w:val="ListParagraph"/>
        <w:numPr>
          <w:ilvl w:val="2"/>
          <w:numId w:val="37"/>
        </w:numPr>
        <w:rPr>
          <w:lang w:eastAsia="en-US"/>
        </w:rPr>
      </w:pPr>
      <w:r w:rsidRPr="00A51536">
        <w:rPr>
          <w:lang w:eastAsia="en-US"/>
        </w:rPr>
        <w:t>Navigate to a form</w:t>
      </w:r>
    </w:p>
    <w:p w:rsidR="00A51536" w:rsidRPr="00A51536" w:rsidRDefault="00A51536" w:rsidP="00A51536">
      <w:pPr>
        <w:pStyle w:val="ListParagraph"/>
        <w:numPr>
          <w:ilvl w:val="2"/>
          <w:numId w:val="37"/>
        </w:numPr>
        <w:rPr>
          <w:lang w:eastAsia="en-US"/>
        </w:rPr>
      </w:pPr>
      <w:r w:rsidRPr="00A51536">
        <w:rPr>
          <w:lang w:eastAsia="en-US"/>
        </w:rPr>
        <w:t>fill out the form with contact information</w:t>
      </w:r>
    </w:p>
    <w:p w:rsidR="00A51536" w:rsidRPr="00A51536" w:rsidRDefault="00A51536" w:rsidP="00A51536">
      <w:pPr>
        <w:pStyle w:val="ListParagraph"/>
        <w:numPr>
          <w:ilvl w:val="2"/>
          <w:numId w:val="37"/>
        </w:numPr>
        <w:rPr>
          <w:lang w:eastAsia="en-US"/>
        </w:rPr>
      </w:pPr>
      <w:r w:rsidRPr="00A51536">
        <w:rPr>
          <w:lang w:eastAsia="en-US"/>
        </w:rPr>
        <w:t>Validate that data is in correct format</w:t>
      </w:r>
    </w:p>
    <w:p w:rsidR="00A51536" w:rsidRPr="00321EEA" w:rsidRDefault="00A51536" w:rsidP="00A51536">
      <w:pPr>
        <w:pStyle w:val="ListParagraph"/>
        <w:numPr>
          <w:ilvl w:val="2"/>
          <w:numId w:val="37"/>
        </w:numPr>
        <w:rPr>
          <w:lang w:eastAsia="en-US"/>
        </w:rPr>
      </w:pPr>
      <w:r w:rsidRPr="00A51536">
        <w:rPr>
          <w:lang w:eastAsia="en-US"/>
        </w:rPr>
        <w:t>Submit the form and empty out the fields so a new contact can be entered.</w:t>
      </w:r>
    </w:p>
    <w:p w:rsidR="007E68C7" w:rsidRDefault="00A51536" w:rsidP="005B159D">
      <w:pPr>
        <w:pStyle w:val="Heading3"/>
      </w:pPr>
      <w:bookmarkStart w:id="26" w:name="_Toc9690909"/>
      <w:r>
        <w:lastRenderedPageBreak/>
        <w:t>Company Search</w:t>
      </w:r>
      <w:bookmarkEnd w:id="26"/>
    </w:p>
    <w:p w:rsidR="00A51536" w:rsidRDefault="00A51536" w:rsidP="00A51536">
      <w:r w:rsidRPr="00A51536">
        <w:rPr>
          <w:noProof/>
        </w:rPr>
        <w:drawing>
          <wp:inline distT="0" distB="0" distL="0" distR="0" wp14:anchorId="08470012" wp14:editId="029D519C">
            <wp:extent cx="6675120" cy="34188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3418840"/>
                    </a:xfrm>
                    <a:prstGeom prst="rect">
                      <a:avLst/>
                    </a:prstGeom>
                  </pic:spPr>
                </pic:pic>
              </a:graphicData>
            </a:graphic>
          </wp:inline>
        </w:drawing>
      </w:r>
    </w:p>
    <w:p w:rsidR="00A51536" w:rsidRDefault="00A51536" w:rsidP="00A51536">
      <w:pPr>
        <w:pStyle w:val="ListParagraph"/>
        <w:numPr>
          <w:ilvl w:val="0"/>
          <w:numId w:val="40"/>
        </w:numPr>
      </w:pPr>
      <w:r>
        <w:t>Same list format and functionality as other search screens for Companies I’m Watching.</w:t>
      </w:r>
    </w:p>
    <w:p w:rsidR="00A51536" w:rsidRDefault="00A51536" w:rsidP="00A51536">
      <w:pPr>
        <w:pStyle w:val="ListParagraph"/>
        <w:numPr>
          <w:ilvl w:val="0"/>
          <w:numId w:val="40"/>
        </w:numPr>
      </w:pPr>
      <w:r>
        <w:t>This screen addresses the following Stories</w:t>
      </w:r>
    </w:p>
    <w:p w:rsidR="00A51536" w:rsidRDefault="00A51536" w:rsidP="00A51536">
      <w:pPr>
        <w:pStyle w:val="ListParagraph"/>
        <w:numPr>
          <w:ilvl w:val="1"/>
          <w:numId w:val="40"/>
        </w:numPr>
      </w:pPr>
      <w:r>
        <w:t>#11 – List Companies – Acceptance Criteria:</w:t>
      </w:r>
    </w:p>
    <w:p w:rsidR="00A51536" w:rsidRPr="00A51536" w:rsidRDefault="00A51536" w:rsidP="00A51536">
      <w:pPr>
        <w:pStyle w:val="ListParagraph"/>
        <w:numPr>
          <w:ilvl w:val="2"/>
          <w:numId w:val="40"/>
        </w:numPr>
        <w:rPr>
          <w:lang w:eastAsia="en-US"/>
        </w:rPr>
      </w:pPr>
      <w:r w:rsidRPr="00A51536">
        <w:rPr>
          <w:lang w:eastAsia="en-US"/>
        </w:rPr>
        <w:t>I can see the list of company information based on the input search criteria</w:t>
      </w:r>
    </w:p>
    <w:p w:rsidR="00A51536" w:rsidRPr="00A51536" w:rsidRDefault="00A51536" w:rsidP="00A51536">
      <w:pPr>
        <w:pStyle w:val="ListParagraph"/>
        <w:numPr>
          <w:ilvl w:val="2"/>
          <w:numId w:val="40"/>
        </w:numPr>
        <w:rPr>
          <w:lang w:eastAsia="en-US"/>
        </w:rPr>
      </w:pPr>
      <w:r w:rsidRPr="00A51536">
        <w:rPr>
          <w:lang w:eastAsia="en-US"/>
        </w:rPr>
        <w:t>I can click a link to navigate to their company career site</w:t>
      </w:r>
      <w:r>
        <w:rPr>
          <w:lang w:eastAsia="en-US"/>
        </w:rPr>
        <w:t xml:space="preserve"> (issues listed)</w:t>
      </w:r>
    </w:p>
    <w:p w:rsidR="00A51536" w:rsidRDefault="00A51536" w:rsidP="00A51536">
      <w:pPr>
        <w:pStyle w:val="ListParagraph"/>
        <w:numPr>
          <w:ilvl w:val="2"/>
          <w:numId w:val="40"/>
        </w:numPr>
        <w:rPr>
          <w:lang w:eastAsia="en-US"/>
        </w:rPr>
      </w:pPr>
      <w:r w:rsidRPr="00A51536">
        <w:rPr>
          <w:lang w:eastAsia="en-US"/>
        </w:rPr>
        <w:t>I can click a link to email a contact there</w:t>
      </w:r>
      <w:r>
        <w:rPr>
          <w:lang w:eastAsia="en-US"/>
        </w:rPr>
        <w:t xml:space="preserve"> (issues listed)</w:t>
      </w:r>
    </w:p>
    <w:p w:rsidR="00A51536" w:rsidRDefault="00A51536" w:rsidP="00A51536">
      <w:pPr>
        <w:pStyle w:val="ListParagraph"/>
        <w:numPr>
          <w:ilvl w:val="1"/>
          <w:numId w:val="40"/>
        </w:numPr>
      </w:pPr>
      <w:r>
        <w:rPr>
          <w:lang w:eastAsia="en-US"/>
        </w:rPr>
        <w:t>#3 – Conversion of existing job search data</w:t>
      </w:r>
    </w:p>
    <w:p w:rsidR="00A51536" w:rsidRDefault="00A51536" w:rsidP="005B159D">
      <w:pPr>
        <w:pStyle w:val="Heading3"/>
      </w:pPr>
      <w:bookmarkStart w:id="27" w:name="_Toc9690910"/>
      <w:r>
        <w:lastRenderedPageBreak/>
        <w:t>Add/Edit Companies</w:t>
      </w:r>
      <w:bookmarkEnd w:id="27"/>
    </w:p>
    <w:p w:rsidR="00A51536" w:rsidRDefault="00A51536" w:rsidP="00A51536">
      <w:r w:rsidRPr="00A51536">
        <w:rPr>
          <w:noProof/>
        </w:rPr>
        <w:drawing>
          <wp:inline distT="0" distB="0" distL="0" distR="0" wp14:anchorId="29ADE0E1" wp14:editId="2CF95444">
            <wp:extent cx="6675120" cy="34188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3418840"/>
                    </a:xfrm>
                    <a:prstGeom prst="rect">
                      <a:avLst/>
                    </a:prstGeom>
                  </pic:spPr>
                </pic:pic>
              </a:graphicData>
            </a:graphic>
          </wp:inline>
        </w:drawing>
      </w:r>
    </w:p>
    <w:p w:rsidR="00A51536" w:rsidRDefault="00344685" w:rsidP="00344685">
      <w:pPr>
        <w:pStyle w:val="ListParagraph"/>
        <w:numPr>
          <w:ilvl w:val="0"/>
          <w:numId w:val="43"/>
        </w:numPr>
      </w:pPr>
      <w:r>
        <w:t xml:space="preserve">Same Add/Edit functionality as previous areas. </w:t>
      </w:r>
    </w:p>
    <w:p w:rsidR="00344685" w:rsidRDefault="00344685" w:rsidP="00344685">
      <w:pPr>
        <w:pStyle w:val="ListParagraph"/>
        <w:numPr>
          <w:ilvl w:val="0"/>
          <w:numId w:val="43"/>
        </w:numPr>
      </w:pPr>
      <w:r>
        <w:t>This screen addresses the following stories:</w:t>
      </w:r>
    </w:p>
    <w:p w:rsidR="00344685" w:rsidRDefault="00344685" w:rsidP="00344685">
      <w:pPr>
        <w:pStyle w:val="ListParagraph"/>
        <w:numPr>
          <w:ilvl w:val="1"/>
          <w:numId w:val="43"/>
        </w:numPr>
      </w:pPr>
      <w:r>
        <w:t>#5 Document Companies to watch for jobs – Acceptance Criteria:</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Navigate to a form</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fill out the form with company information</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Validate that data is in correct format</w:t>
      </w:r>
    </w:p>
    <w:p w:rsidR="00344685" w:rsidRPr="00344685" w:rsidRDefault="00344685" w:rsidP="00344685">
      <w:pPr>
        <w:pStyle w:val="ListParagraph"/>
        <w:numPr>
          <w:ilvl w:val="2"/>
          <w:numId w:val="43"/>
        </w:numPr>
        <w:rPr>
          <w:rFonts w:ascii="Times New Roman" w:hAnsi="Times New Roman" w:cs="Times New Roman"/>
          <w:color w:val="auto"/>
          <w:lang w:eastAsia="en-US"/>
        </w:rPr>
      </w:pPr>
      <w:r w:rsidRPr="00344685">
        <w:rPr>
          <w:shd w:val="clear" w:color="auto" w:fill="FFFFFF"/>
          <w:lang w:eastAsia="en-US"/>
        </w:rPr>
        <w:t>Submit the form and empty out the fields so a new company can be entered.</w:t>
      </w:r>
    </w:p>
    <w:p w:rsidR="007357D6" w:rsidRDefault="007E206E" w:rsidP="00C676CF">
      <w:r>
        <w:t xml:space="preserve">Blocker </w:t>
      </w:r>
      <w:r w:rsidR="00124D5B">
        <w:t>Issues:</w:t>
      </w:r>
      <w:r w:rsidR="00344685">
        <w:t xml:space="preserve"> </w:t>
      </w:r>
    </w:p>
    <w:p w:rsidR="00C676CF" w:rsidRDefault="00344685" w:rsidP="007357D6">
      <w:pPr>
        <w:pStyle w:val="ListParagraph"/>
        <w:numPr>
          <w:ilvl w:val="0"/>
          <w:numId w:val="45"/>
        </w:numPr>
      </w:pPr>
      <w:r>
        <w:t>One of the issues popped up when I wanted to consolidate my job search</w:t>
      </w:r>
      <w:r w:rsidR="007357D6">
        <w:t xml:space="preserve"> by filling out the form below and submitt</w:t>
      </w:r>
      <w:r w:rsidR="00A3765A">
        <w:t>ing</w:t>
      </w:r>
      <w:r w:rsidR="007357D6">
        <w:t xml:space="preserve">. My plan was to call the APIs on Monster, Dice, Indeed, etc. one by one to get a list of </w:t>
      </w:r>
      <w:r w:rsidR="00A3765A">
        <w:t xml:space="preserve">job </w:t>
      </w:r>
      <w:r w:rsidR="007357D6">
        <w:t>posting</w:t>
      </w:r>
      <w:r w:rsidR="00A3765A">
        <w:t>s</w:t>
      </w:r>
      <w:r w:rsidR="007357D6">
        <w:t xml:space="preserve"> back in JSON format, I could then store those JSON files, open them up and keep appending them to display all search results in one list. However, some of those sites no longer offer APIs and others require a certain amount of web traffic on your site in order to gain access to the postings, so </w:t>
      </w:r>
      <w:r w:rsidR="00A3765A">
        <w:t>with a</w:t>
      </w:r>
      <w:r w:rsidR="007357D6">
        <w:t xml:space="preserve"> traffic</w:t>
      </w:r>
      <w:r w:rsidR="00A3765A">
        <w:t xml:space="preserve"> level of 1 user</w:t>
      </w:r>
      <w:r w:rsidR="007357D6">
        <w:t>, I didn’t qualify. That may be an insurmountable problem for this system. Here is wh</w:t>
      </w:r>
      <w:r w:rsidR="00A3765A">
        <w:t>a</w:t>
      </w:r>
      <w:r w:rsidR="007357D6">
        <w:t>t I started before I hit the wall:</w:t>
      </w:r>
    </w:p>
    <w:p w:rsidR="00344685" w:rsidRDefault="007357D6" w:rsidP="00C676CF">
      <w:r w:rsidRPr="007357D6">
        <w:rPr>
          <w:noProof/>
        </w:rPr>
        <w:lastRenderedPageBreak/>
        <w:drawing>
          <wp:inline distT="0" distB="0" distL="0" distR="0" wp14:anchorId="40649CE4" wp14:editId="2D9EDD15">
            <wp:extent cx="3568700" cy="49190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3623" cy="4925804"/>
                    </a:xfrm>
                    <a:prstGeom prst="rect">
                      <a:avLst/>
                    </a:prstGeom>
                  </pic:spPr>
                </pic:pic>
              </a:graphicData>
            </a:graphic>
          </wp:inline>
        </w:drawing>
      </w:r>
    </w:p>
    <w:p w:rsidR="007357D6" w:rsidRDefault="007357D6" w:rsidP="007357D6">
      <w:pPr>
        <w:pStyle w:val="ListParagraph"/>
        <w:numPr>
          <w:ilvl w:val="0"/>
          <w:numId w:val="45"/>
        </w:numPr>
      </w:pPr>
      <w:r>
        <w:t xml:space="preserve">Another blocker, which was Time, prevented me from exporting the search results (filtering, sorting, </w:t>
      </w:r>
      <w:proofErr w:type="spellStart"/>
      <w:r>
        <w:t>etc</w:t>
      </w:r>
      <w:proofErr w:type="spellEnd"/>
      <w:r>
        <w:t xml:space="preserve">) from each search page and exporting them to an excel spreadsheet to download. I found some code that would allow me to do this, but I haven’t had the time and I wanted to get on with the QA and DevOps </w:t>
      </w:r>
      <w:proofErr w:type="gramStart"/>
      <w:r>
        <w:t>setup</w:t>
      </w:r>
      <w:proofErr w:type="gramEnd"/>
      <w:r>
        <w:t xml:space="preserve"> so I punted for now and I’ll come back to it later. </w:t>
      </w:r>
    </w:p>
    <w:p w:rsidR="007E206E" w:rsidRDefault="007E206E" w:rsidP="00C676CF">
      <w:r>
        <w:t>Issues and Enhancements:</w:t>
      </w:r>
    </w:p>
    <w:p w:rsidR="007357D6" w:rsidRPr="00C676CF" w:rsidRDefault="007357D6" w:rsidP="00C676CF">
      <w:r>
        <w:t xml:space="preserve">I’m sure there are plenty of holes to be poked in my system so far, but as I mentioned throughout the document, I have a pretty healthy list of enhancements and issues stored in Taiga.io, and they’re all assigned to me.  I’ll have to decide </w:t>
      </w:r>
      <w:r w:rsidR="008D633D">
        <w:t xml:space="preserve">the value of each and </w:t>
      </w:r>
      <w:r>
        <w:t xml:space="preserve">if </w:t>
      </w:r>
      <w:proofErr w:type="spellStart"/>
      <w:r>
        <w:t>its</w:t>
      </w:r>
      <w:proofErr w:type="spellEnd"/>
      <w:r>
        <w:t xml:space="preserve"> worth my time to </w:t>
      </w:r>
      <w:r w:rsidR="008D633D">
        <w:t xml:space="preserve">fix or add. </w:t>
      </w:r>
    </w:p>
    <w:p w:rsidR="0016785C" w:rsidRDefault="00C676CF" w:rsidP="006A2F19">
      <w:pPr>
        <w:pStyle w:val="Heading2"/>
      </w:pPr>
      <w:bookmarkStart w:id="28" w:name="_Toc9690911"/>
      <w:r>
        <w:lastRenderedPageBreak/>
        <w:t>QA</w:t>
      </w:r>
      <w:bookmarkEnd w:id="28"/>
      <w:r>
        <w:t xml:space="preserve"> </w:t>
      </w:r>
    </w:p>
    <w:p w:rsidR="000D5EEE" w:rsidRPr="000D5EEE" w:rsidRDefault="000D5EEE" w:rsidP="000D5EEE">
      <w:r>
        <w:t xml:space="preserve">I haven’t </w:t>
      </w:r>
      <w:r w:rsidR="00344685">
        <w:t>put on my Q</w:t>
      </w:r>
      <w:r>
        <w:t xml:space="preserve">A </w:t>
      </w:r>
      <w:r w:rsidR="00344685">
        <w:t xml:space="preserve">hat </w:t>
      </w:r>
      <w:r>
        <w:t>yet</w:t>
      </w:r>
      <w:r w:rsidR="00344685">
        <w:t xml:space="preserve"> other than planning</w:t>
      </w:r>
      <w:r>
        <w:t xml:space="preserve">. My plan is to start with a full regression test, writing test cases in Gherkin Format, running them through Cucumber to get a structure built and complete the tests using Selenium </w:t>
      </w:r>
      <w:proofErr w:type="spellStart"/>
      <w:r>
        <w:t>Webdriver</w:t>
      </w:r>
      <w:proofErr w:type="spellEnd"/>
      <w:r>
        <w:t xml:space="preserve"> in Java 8. </w:t>
      </w:r>
      <w:r w:rsidR="00344685">
        <w:t xml:space="preserve">True Agile would have dictated that I do this during each </w:t>
      </w:r>
      <w:proofErr w:type="gramStart"/>
      <w:r w:rsidR="00344685">
        <w:t>sprint</w:t>
      </w:r>
      <w:proofErr w:type="gramEnd"/>
      <w:r w:rsidR="00344685">
        <w:t xml:space="preserve"> but I was having such fun programming, I didn’t want to stop so I made the executive decision to say Screw it, I’m going move QA to post sprint work. Same for Implementation. </w:t>
      </w:r>
      <w:r w:rsidR="00506CE8">
        <w:t xml:space="preserve">Ongoing enhancements will </w:t>
      </w:r>
      <w:r w:rsidR="00344685">
        <w:t xml:space="preserve">try to use a </w:t>
      </w:r>
      <w:proofErr w:type="gramStart"/>
      <w:r w:rsidR="00344685">
        <w:t>more</w:t>
      </w:r>
      <w:r w:rsidR="00506CE8">
        <w:t xml:space="preserve"> </w:t>
      </w:r>
      <w:r w:rsidR="00E72F11">
        <w:t>true</w:t>
      </w:r>
      <w:proofErr w:type="gramEnd"/>
      <w:r w:rsidR="00E72F11">
        <w:t xml:space="preserve"> </w:t>
      </w:r>
      <w:r w:rsidR="00344685">
        <w:t xml:space="preserve">agile </w:t>
      </w:r>
      <w:r w:rsidR="00506CE8">
        <w:t>process with functional test suites customized to each enhancement</w:t>
      </w:r>
      <w:r w:rsidR="00E72F11">
        <w:t xml:space="preserve"> during the sprint</w:t>
      </w:r>
      <w:r w:rsidR="00344685">
        <w:t xml:space="preserve">. </w:t>
      </w:r>
    </w:p>
    <w:p w:rsidR="006A2F19" w:rsidRDefault="00E7026B" w:rsidP="00E7026B">
      <w:pPr>
        <w:pStyle w:val="Heading1"/>
      </w:pPr>
      <w:bookmarkStart w:id="29" w:name="_Toc9690912"/>
      <w:r>
        <w:t>What’s Next?</w:t>
      </w:r>
      <w:bookmarkEnd w:id="29"/>
    </w:p>
    <w:p w:rsidR="00E7026B" w:rsidRDefault="00E7026B" w:rsidP="00E7026B">
      <w:r>
        <w:t xml:space="preserve">I mentioned earlier that the idea is to get a full SDLC pipeline going before I move on, so now that development is mostly done, I’ll work on some test cases, get Jenkins configured and get the implementation process fully automated, then I’ll come back and start working my way through the outstanding issues and stories, and see how my little workflow works. </w:t>
      </w:r>
    </w:p>
    <w:p w:rsidR="00E7026B" w:rsidRPr="00E7026B" w:rsidRDefault="00E7026B" w:rsidP="00E7026B">
      <w:r>
        <w:t xml:space="preserve">After that, I want to get some Java experience so I’m still thinking about how I can build onto this using Java, web services, etc. At some point, hopefully I’ll get a job as a programmer again and I can </w:t>
      </w:r>
      <w:r w:rsidR="00A3765A">
        <w:t>get my programming fix during work</w:t>
      </w:r>
      <w:r>
        <w:t>, then I’ll have to use this as an R&amp;D platform to expand my knowledge on whatever I’m working on and surrounding environments</w:t>
      </w:r>
      <w:r w:rsidR="00A3765A">
        <w:t>. It will never stop.</w:t>
      </w:r>
    </w:p>
    <w:p w:rsidR="0016785C" w:rsidRDefault="0016785C" w:rsidP="0016785C">
      <w:pPr>
        <w:pStyle w:val="Heading1"/>
      </w:pPr>
      <w:bookmarkStart w:id="30" w:name="_Toc9690913"/>
      <w:r>
        <w:t xml:space="preserve">Who Is This Larry </w:t>
      </w:r>
      <w:proofErr w:type="spellStart"/>
      <w:r>
        <w:t>Ruh</w:t>
      </w:r>
      <w:proofErr w:type="spellEnd"/>
      <w:r>
        <w:t xml:space="preserve"> Person anyway?</w:t>
      </w:r>
      <w:bookmarkEnd w:id="30"/>
    </w:p>
    <w:p w:rsidR="00C676CF" w:rsidRDefault="00FF7DFE" w:rsidP="00C676CF">
      <w:r>
        <w:t>I’ll try to keep this short, first, I’ll start with a link to my resume, (</w:t>
      </w:r>
      <w:hyperlink r:id="rId18" w:history="1">
        <w:r w:rsidRPr="005549F8">
          <w:rPr>
            <w:rStyle w:val="Hyperlink"/>
          </w:rPr>
          <w:t>click here</w:t>
        </w:r>
      </w:hyperlink>
      <w:r>
        <w:t>). I’ve been a developer since about 1993 when I graduated with an MIS degree from Univ. of NE at Omaha. Started out with client server and worked into Web programming about 1996 where I worked at the Omaha World Herald and was on a team of 3 that put the very first Omaha.com site online with only classified ads. From there I worked a</w:t>
      </w:r>
      <w:r w:rsidR="00E84DDE">
        <w:t>t a</w:t>
      </w:r>
      <w:r>
        <w:t xml:space="preserve"> few notable companies, CSG Systems (now CSG international) where we buil</w:t>
      </w:r>
      <w:r w:rsidR="0039363D">
        <w:t>t</w:t>
      </w:r>
      <w:r>
        <w:t xml:space="preserve"> an HRIS system in newly minted ASP language</w:t>
      </w:r>
      <w:r w:rsidR="004F6901">
        <w:t xml:space="preserve"> and </w:t>
      </w:r>
      <w:proofErr w:type="spellStart"/>
      <w:r w:rsidR="004F6901">
        <w:t>Javascript</w:t>
      </w:r>
      <w:proofErr w:type="spellEnd"/>
      <w:r w:rsidR="004F6901">
        <w:t xml:space="preserve">, HDR Architecture and Engineering where I sought out new web technologies, determined how they could provide value to the company and implemented them. I also worked on a </w:t>
      </w:r>
      <w:proofErr w:type="gramStart"/>
      <w:r w:rsidR="00E84DDE">
        <w:t>web based</w:t>
      </w:r>
      <w:proofErr w:type="gramEnd"/>
      <w:r w:rsidR="00E84DDE">
        <w:t xml:space="preserve"> </w:t>
      </w:r>
      <w:r w:rsidR="004F6901">
        <w:t>logistics system at Werner Enterprises, and eventually started up a Web hosting company called ISC</w:t>
      </w:r>
      <w:r w:rsidR="00E84DDE">
        <w:t xml:space="preserve"> </w:t>
      </w:r>
      <w:r w:rsidR="004F6901">
        <w:t xml:space="preserve">Hosting which was a division of Imaging Services Corporation, a local ISP for small businesses. </w:t>
      </w:r>
      <w:r w:rsidR="00E84DDE">
        <w:t xml:space="preserve">We provided website hosting, design, functional development, e-commerce, search engine optimization, etc. </w:t>
      </w:r>
      <w:r w:rsidR="004F6901">
        <w:t xml:space="preserve">That went well until the tech bust in 2001, then all the business dried up and the owners sold the hosting </w:t>
      </w:r>
      <w:r w:rsidR="00E84DDE">
        <w:t>business</w:t>
      </w:r>
      <w:r w:rsidR="004F6901">
        <w:t xml:space="preserve"> to a competitor while I continued to provide consulting services for </w:t>
      </w:r>
      <w:r w:rsidR="0039363D">
        <w:t xml:space="preserve">them over </w:t>
      </w:r>
      <w:r w:rsidR="004F6901">
        <w:t>the next few year</w:t>
      </w:r>
      <w:r w:rsidR="00E84DDE">
        <w:t>s</w:t>
      </w:r>
      <w:r w:rsidR="004F6901">
        <w:t>.</w:t>
      </w:r>
      <w:r w:rsidR="00E84DDE">
        <w:t xml:space="preserve"> </w:t>
      </w:r>
      <w:r w:rsidR="00655090">
        <w:t xml:space="preserve">During </w:t>
      </w:r>
      <w:r w:rsidR="0039363D">
        <w:t>my t</w:t>
      </w:r>
      <w:r w:rsidR="00655090">
        <w:t>ime</w:t>
      </w:r>
      <w:r w:rsidR="0039363D">
        <w:t xml:space="preserve"> at ISC</w:t>
      </w:r>
      <w:r w:rsidR="00655090">
        <w:t xml:space="preserve">, I went back to school and obtained an Executive MBA from UNO as I was running a company and wanted to improve my management and leadership skills. I landed at Lincoln Financial in 2004, programming mostly on their web portal for about 5 years, then I was tasked with running the production support process in </w:t>
      </w:r>
      <w:r w:rsidR="00655090">
        <w:lastRenderedPageBreak/>
        <w:t xml:space="preserve">2009. In 2010, I moved to more of a team lead position where I took part in more project and process management in the Product dept. and in </w:t>
      </w:r>
      <w:proofErr w:type="gramStart"/>
      <w:r w:rsidR="00655090">
        <w:t>2014</w:t>
      </w:r>
      <w:proofErr w:type="gramEnd"/>
      <w:r w:rsidR="00655090">
        <w:t xml:space="preserve"> I became manager of that department. I was laid off in 2018 as a result of a merger with Liberty Mutual and subsequent re-structuring. I’m currently a contractor at First Data in the QA area and keeping my eyes open for an opportunity more in line with my passions which are management and programming.</w:t>
      </w:r>
    </w:p>
    <w:p w:rsidR="00F3248A" w:rsidRDefault="00655090" w:rsidP="00C676CF">
      <w:r>
        <w:t>I’ve always had a few things going on outside of work, some other things I have done while all this was going on: In 2003, I started buying rental houses for additional income and after 3 houses, I quickly backed out of that</w:t>
      </w:r>
      <w:r w:rsidR="00F3248A">
        <w:t>, it was not for me. In 2010, my wife and I bought into a franchise and opened an Anytime Fitness club in Downtown Omaha. I did books, marketing, maintenance and business development and my wife ran the day to day. In 2015, it got to be too much with the management job I had</w:t>
      </w:r>
      <w:r w:rsidR="006A3DF1">
        <w:t xml:space="preserve">, </w:t>
      </w:r>
      <w:r w:rsidR="00F3248A">
        <w:t>and we sold the club. I think I’m done with side</w:t>
      </w:r>
      <w:r w:rsidR="006A3DF1">
        <w:t xml:space="preserve"> </w:t>
      </w:r>
      <w:r w:rsidR="00F3248A">
        <w:t xml:space="preserve">businesses now. </w:t>
      </w:r>
      <w:r w:rsidR="00F3248A">
        <w:sym w:font="Wingdings" w:char="F04A"/>
      </w:r>
      <w:r w:rsidR="0039363D">
        <w:t xml:space="preserve"> </w:t>
      </w:r>
    </w:p>
    <w:p w:rsidR="00C676CF" w:rsidRDefault="00C676CF" w:rsidP="00C676CF">
      <w:pPr>
        <w:pStyle w:val="Heading1"/>
      </w:pPr>
      <w:bookmarkStart w:id="31" w:name="_Toc9690914"/>
      <w:r>
        <w:t>Where can I get this awesome system?</w:t>
      </w:r>
      <w:bookmarkEnd w:id="31"/>
    </w:p>
    <w:p w:rsidR="00C676CF" w:rsidRDefault="00F3248A" w:rsidP="00C676CF">
      <w:r>
        <w:t xml:space="preserve">This system is available at </w:t>
      </w:r>
      <w:hyperlink r:id="rId19" w:history="1">
        <w:r w:rsidRPr="00790BB2">
          <w:rPr>
            <w:rStyle w:val="Hyperlink"/>
          </w:rPr>
          <w:t>https://github.com/larryruh/jobsearch</w:t>
        </w:r>
      </w:hyperlink>
      <w:r>
        <w:t xml:space="preserve"> . You can clone the repo and should have everything you need. The database schema in the </w:t>
      </w:r>
      <w:proofErr w:type="spellStart"/>
      <w:r>
        <w:t>jobsearch_schema.sql</w:t>
      </w:r>
      <w:proofErr w:type="spellEnd"/>
      <w:r>
        <w:t xml:space="preserve"> file, just run it in </w:t>
      </w:r>
      <w:proofErr w:type="spellStart"/>
      <w:r>
        <w:t>MySql</w:t>
      </w:r>
      <w:proofErr w:type="spellEnd"/>
      <w:r>
        <w:t xml:space="preserve">. </w:t>
      </w:r>
      <w:r w:rsidR="005E5CA8">
        <w:t xml:space="preserve">The </w:t>
      </w:r>
      <w:proofErr w:type="spellStart"/>
      <w:r w:rsidR="005E5CA8">
        <w:t>db</w:t>
      </w:r>
      <w:proofErr w:type="spellEnd"/>
      <w:r w:rsidR="005E5CA8">
        <w:t xml:space="preserve"> connection info is in the app.ini file, just change connection string info. You can fork the repo if you like but will be subject to my updates, but if you change things for the better, you can submit a pull request and I’ll take a look at the changes. </w:t>
      </w:r>
    </w:p>
    <w:p w:rsidR="005E5CA8" w:rsidRPr="00C676CF" w:rsidRDefault="005E5CA8" w:rsidP="00C676CF">
      <w:r>
        <w:t xml:space="preserve">You will also need a web server that runs PHP and a MySQL database, I recommend MAMP, or WAMP, or LAMP for a quick installation that covers all. </w:t>
      </w:r>
    </w:p>
    <w:p w:rsidR="00C676CF" w:rsidRDefault="00C676CF" w:rsidP="00C676CF">
      <w:pPr>
        <w:pStyle w:val="Heading1"/>
      </w:pPr>
      <w:bookmarkStart w:id="32" w:name="_Toc9690915"/>
      <w:r>
        <w:t>Disclaimer</w:t>
      </w:r>
      <w:bookmarkEnd w:id="32"/>
    </w:p>
    <w:p w:rsidR="005E5CA8" w:rsidRDefault="005E5CA8" w:rsidP="00C676CF">
      <w:r>
        <w:t xml:space="preserve">For the critics out there, I have a few disclaimers </w:t>
      </w:r>
      <w:r>
        <w:sym w:font="Wingdings" w:char="F04A"/>
      </w:r>
    </w:p>
    <w:p w:rsidR="00C676CF" w:rsidRDefault="005E5CA8" w:rsidP="005E5CA8">
      <w:pPr>
        <w:pStyle w:val="ListParagraph"/>
        <w:numPr>
          <w:ilvl w:val="0"/>
          <w:numId w:val="46"/>
        </w:numPr>
      </w:pPr>
      <w:r>
        <w:t>I am n</w:t>
      </w:r>
      <w:r w:rsidR="005B159D">
        <w:t>ot a</w:t>
      </w:r>
      <w:r>
        <w:t xml:space="preserve"> graphics</w:t>
      </w:r>
      <w:r w:rsidR="005B159D">
        <w:t xml:space="preserve"> artist</w:t>
      </w:r>
      <w:r>
        <w:t xml:space="preserve"> and </w:t>
      </w:r>
      <w:r w:rsidR="0017168C">
        <w:t xml:space="preserve">my </w:t>
      </w:r>
      <w:r>
        <w:t xml:space="preserve">desire to make things pretty dwarfs in comparison to my desire to make things </w:t>
      </w:r>
      <w:proofErr w:type="gramStart"/>
      <w:r w:rsidR="0017168C">
        <w:t>functional</w:t>
      </w:r>
      <w:proofErr w:type="gramEnd"/>
      <w:r>
        <w:t xml:space="preserve"> so my “design” is minimalistic and simple.</w:t>
      </w:r>
    </w:p>
    <w:p w:rsidR="0017168C" w:rsidRDefault="0017168C" w:rsidP="005E5CA8">
      <w:pPr>
        <w:pStyle w:val="ListParagraph"/>
        <w:numPr>
          <w:ilvl w:val="0"/>
          <w:numId w:val="46"/>
        </w:numPr>
      </w:pPr>
      <w:r>
        <w:t>PHP is a newer language for me so you may look at something I did an go “</w:t>
      </w:r>
      <w:proofErr w:type="spellStart"/>
      <w:r>
        <w:t>eesh</w:t>
      </w:r>
      <w:proofErr w:type="spellEnd"/>
      <w:r>
        <w:t>” but</w:t>
      </w:r>
      <w:r w:rsidR="0039363D">
        <w:t xml:space="preserve"> hey, it works, and</w:t>
      </w:r>
      <w:r>
        <w:t xml:space="preserve"> I’m not an expert, I crawled, I walked, I’m probably jogging right now, I’ll get to running/sprinting before long. </w:t>
      </w:r>
    </w:p>
    <w:p w:rsidR="005B159D" w:rsidRDefault="005E5CA8" w:rsidP="005E5CA8">
      <w:pPr>
        <w:pStyle w:val="ListParagraph"/>
        <w:numPr>
          <w:ilvl w:val="0"/>
          <w:numId w:val="46"/>
        </w:numPr>
      </w:pPr>
      <w:r>
        <w:t>I know f</w:t>
      </w:r>
      <w:r w:rsidR="005B159D">
        <w:t>rames</w:t>
      </w:r>
      <w:r>
        <w:t xml:space="preserve"> are basically being deprecated and not considered good form these days but I needed to get things up and working, and embedding a menu system in every page or using CSS like I’ve seen written about would have taken forever (maybe), I will go back and figure that out but I used frames to get up and running quickly. </w:t>
      </w:r>
    </w:p>
    <w:p w:rsidR="0017168C" w:rsidRDefault="0017168C" w:rsidP="005E5CA8">
      <w:pPr>
        <w:pStyle w:val="ListParagraph"/>
        <w:numPr>
          <w:ilvl w:val="0"/>
          <w:numId w:val="46"/>
        </w:numPr>
      </w:pPr>
      <w:r>
        <w:t xml:space="preserve">I have a pretty good size list of minor fixes and enhancements, so if you can spot some defects, they are probably on my list, or maybe so low on the priority list, they may or may not get done. </w:t>
      </w:r>
    </w:p>
    <w:p w:rsidR="0017168C" w:rsidRDefault="0017168C" w:rsidP="0017168C">
      <w:pPr>
        <w:ind w:left="360"/>
      </w:pPr>
      <w:r>
        <w:lastRenderedPageBreak/>
        <w:t>That’s all folks. Enjoy!</w:t>
      </w:r>
    </w:p>
    <w:p w:rsidR="005B159D" w:rsidRDefault="005B159D" w:rsidP="00C676CF"/>
    <w:p w:rsidR="00C676CF" w:rsidRPr="00C676CF" w:rsidRDefault="00C676CF" w:rsidP="00C676CF"/>
    <w:p w:rsidR="00C676CF" w:rsidRPr="00C676CF" w:rsidRDefault="00C676CF" w:rsidP="00C676CF">
      <w:pPr>
        <w:pStyle w:val="Heading1"/>
      </w:pPr>
    </w:p>
    <w:p w:rsidR="00C676CF" w:rsidRPr="0040646A" w:rsidRDefault="00C676CF" w:rsidP="0040646A"/>
    <w:p w:rsidR="00E30705" w:rsidRDefault="00E30705"/>
    <w:p w:rsidR="00E30705" w:rsidRDefault="00E30705"/>
    <w:sectPr w:rsidR="00E30705">
      <w:headerReference w:type="default" r:id="rId20"/>
      <w:footerReference w:type="default" r:id="rId21"/>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57D0" w:rsidRDefault="008657D0">
      <w:pPr>
        <w:spacing w:after="0" w:line="240" w:lineRule="auto"/>
      </w:pPr>
      <w:r>
        <w:separator/>
      </w:r>
    </w:p>
  </w:endnote>
  <w:endnote w:type="continuationSeparator" w:id="0">
    <w:p w:rsidR="008657D0" w:rsidRDefault="00865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FF7DFE" w:rsidRDefault="00FF7DFE">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57D0" w:rsidRDefault="008657D0">
      <w:pPr>
        <w:spacing w:after="0" w:line="240" w:lineRule="auto"/>
      </w:pPr>
      <w:r>
        <w:separator/>
      </w:r>
    </w:p>
  </w:footnote>
  <w:footnote w:type="continuationSeparator" w:id="0">
    <w:p w:rsidR="008657D0" w:rsidRDefault="008657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7DFE" w:rsidRDefault="00FF7DFE">
    <w:pPr>
      <w:pStyle w:val="Header"/>
    </w:pPr>
    <w:r>
      <w:rPr>
        <w:noProof/>
        <w:lang w:eastAsia="zh-C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" o:allowoverlap="f" fillcolor="#ff7a00 [3204]" stroked="f" strokeweight="1pt">
              <v:textbox style="mso-fit-shape-to-text:t">
                <w:txbxContent>
                  <w:sdt>
                    <w:sdtPr>
                      <w:rPr>
                        <w:i/>
                        <w:i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F7DFE" w:rsidRPr="002F5E11" w:rsidRDefault="00FF7DFE">
                        <w:pPr>
                          <w:pStyle w:val="Header"/>
                          <w:jc w:val="center"/>
                          <w:rPr>
                            <w:i/>
                            <w:iCs/>
                            <w:caps/>
                            <w:color w:val="FFFFFF" w:themeColor="background1"/>
                          </w:rPr>
                        </w:pPr>
                        <w:r w:rsidRPr="002F5E11">
                          <w:rPr>
                            <w:i/>
                            <w:iCs/>
                            <w:caps/>
                            <w:color w:val="FFFFFF" w:themeColor="background1"/>
                          </w:rPr>
                          <w:t>Jobsearch!</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83B23"/>
    <w:multiLevelType w:val="hybridMultilevel"/>
    <w:tmpl w:val="E6E0E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17046C"/>
    <w:multiLevelType w:val="multilevel"/>
    <w:tmpl w:val="516E7CD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0441720C"/>
    <w:multiLevelType w:val="hybridMultilevel"/>
    <w:tmpl w:val="EE74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BF4D2C"/>
    <w:multiLevelType w:val="hybridMultilevel"/>
    <w:tmpl w:val="F6801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C533B8"/>
    <w:multiLevelType w:val="multilevel"/>
    <w:tmpl w:val="B730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751F1B"/>
    <w:multiLevelType w:val="multilevel"/>
    <w:tmpl w:val="12C8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863327"/>
    <w:multiLevelType w:val="hybridMultilevel"/>
    <w:tmpl w:val="49F0E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17CE8"/>
    <w:multiLevelType w:val="hybridMultilevel"/>
    <w:tmpl w:val="59C06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306B59"/>
    <w:multiLevelType w:val="hybridMultilevel"/>
    <w:tmpl w:val="59A2F5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177E9D"/>
    <w:multiLevelType w:val="multilevel"/>
    <w:tmpl w:val="AB5C64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1D6D6C"/>
    <w:multiLevelType w:val="hybridMultilevel"/>
    <w:tmpl w:val="95BCE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AA14B0"/>
    <w:multiLevelType w:val="hybridMultilevel"/>
    <w:tmpl w:val="DD0A46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36BA8"/>
    <w:multiLevelType w:val="multilevel"/>
    <w:tmpl w:val="3B2EE3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D4726"/>
    <w:multiLevelType w:val="multilevel"/>
    <w:tmpl w:val="8BF6D3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A44029"/>
    <w:multiLevelType w:val="hybridMultilevel"/>
    <w:tmpl w:val="516E7CD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2934BB2"/>
    <w:multiLevelType w:val="hybridMultilevel"/>
    <w:tmpl w:val="872E9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BD369A"/>
    <w:multiLevelType w:val="hybridMultilevel"/>
    <w:tmpl w:val="9BDE41D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74B5741"/>
    <w:multiLevelType w:val="hybridMultilevel"/>
    <w:tmpl w:val="4FFC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57341"/>
    <w:multiLevelType w:val="multilevel"/>
    <w:tmpl w:val="94C4C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E477B1"/>
    <w:multiLevelType w:val="hybridMultilevel"/>
    <w:tmpl w:val="3800AA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B2F06"/>
    <w:multiLevelType w:val="multilevel"/>
    <w:tmpl w:val="7242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839BC"/>
    <w:multiLevelType w:val="hybridMultilevel"/>
    <w:tmpl w:val="C7F6A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4A2098"/>
    <w:multiLevelType w:val="multilevel"/>
    <w:tmpl w:val="D05844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F7251"/>
    <w:multiLevelType w:val="hybridMultilevel"/>
    <w:tmpl w:val="1C5C4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0650C"/>
    <w:multiLevelType w:val="multilevel"/>
    <w:tmpl w:val="9336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491D6F"/>
    <w:multiLevelType w:val="hybridMultilevel"/>
    <w:tmpl w:val="0A3618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F22EC6"/>
    <w:multiLevelType w:val="hybridMultilevel"/>
    <w:tmpl w:val="5D76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2B32DC"/>
    <w:multiLevelType w:val="hybridMultilevel"/>
    <w:tmpl w:val="C8D29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5E64B7"/>
    <w:multiLevelType w:val="hybridMultilevel"/>
    <w:tmpl w:val="1B749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B03783"/>
    <w:multiLevelType w:val="multilevel"/>
    <w:tmpl w:val="C732517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23"/>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37"/>
  </w:num>
  <w:num w:numId="17">
    <w:abstractNumId w:val="12"/>
  </w:num>
  <w:num w:numId="18">
    <w:abstractNumId w:val="40"/>
  </w:num>
  <w:num w:numId="19">
    <w:abstractNumId w:val="17"/>
  </w:num>
  <w:num w:numId="20">
    <w:abstractNumId w:val="28"/>
  </w:num>
  <w:num w:numId="21">
    <w:abstractNumId w:val="21"/>
  </w:num>
  <w:num w:numId="22">
    <w:abstractNumId w:val="10"/>
  </w:num>
  <w:num w:numId="23">
    <w:abstractNumId w:val="30"/>
  </w:num>
  <w:num w:numId="24">
    <w:abstractNumId w:val="16"/>
  </w:num>
  <w:num w:numId="25">
    <w:abstractNumId w:val="41"/>
  </w:num>
  <w:num w:numId="26">
    <w:abstractNumId w:val="18"/>
  </w:num>
  <w:num w:numId="27">
    <w:abstractNumId w:val="25"/>
  </w:num>
  <w:num w:numId="28">
    <w:abstractNumId w:val="27"/>
  </w:num>
  <w:num w:numId="29">
    <w:abstractNumId w:val="11"/>
  </w:num>
  <w:num w:numId="30">
    <w:abstractNumId w:val="39"/>
  </w:num>
  <w:num w:numId="31">
    <w:abstractNumId w:val="14"/>
  </w:num>
  <w:num w:numId="32">
    <w:abstractNumId w:val="20"/>
  </w:num>
  <w:num w:numId="33">
    <w:abstractNumId w:val="15"/>
  </w:num>
  <w:num w:numId="34">
    <w:abstractNumId w:val="36"/>
  </w:num>
  <w:num w:numId="35">
    <w:abstractNumId w:val="33"/>
  </w:num>
  <w:num w:numId="36">
    <w:abstractNumId w:val="35"/>
  </w:num>
  <w:num w:numId="37">
    <w:abstractNumId w:val="13"/>
  </w:num>
  <w:num w:numId="38">
    <w:abstractNumId w:val="24"/>
  </w:num>
  <w:num w:numId="39">
    <w:abstractNumId w:val="31"/>
  </w:num>
  <w:num w:numId="40">
    <w:abstractNumId w:val="34"/>
  </w:num>
  <w:num w:numId="41">
    <w:abstractNumId w:val="19"/>
  </w:num>
  <w:num w:numId="42">
    <w:abstractNumId w:val="29"/>
  </w:num>
  <w:num w:numId="43">
    <w:abstractNumId w:val="32"/>
  </w:num>
  <w:num w:numId="44">
    <w:abstractNumId w:val="22"/>
  </w:num>
  <w:num w:numId="45">
    <w:abstractNumId w:val="26"/>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4D0"/>
    <w:rsid w:val="000831AD"/>
    <w:rsid w:val="000A66FD"/>
    <w:rsid w:val="000C0353"/>
    <w:rsid w:val="000D5EEE"/>
    <w:rsid w:val="00124D5B"/>
    <w:rsid w:val="0016785C"/>
    <w:rsid w:val="00170639"/>
    <w:rsid w:val="0017168C"/>
    <w:rsid w:val="001F2559"/>
    <w:rsid w:val="00203E9B"/>
    <w:rsid w:val="00244D27"/>
    <w:rsid w:val="00290281"/>
    <w:rsid w:val="002E46CA"/>
    <w:rsid w:val="002F5E11"/>
    <w:rsid w:val="00306A5D"/>
    <w:rsid w:val="00321EEA"/>
    <w:rsid w:val="00344685"/>
    <w:rsid w:val="0039363D"/>
    <w:rsid w:val="003F31CF"/>
    <w:rsid w:val="0040646A"/>
    <w:rsid w:val="00457612"/>
    <w:rsid w:val="0047204C"/>
    <w:rsid w:val="004A5A6B"/>
    <w:rsid w:val="004A6FE2"/>
    <w:rsid w:val="004F6901"/>
    <w:rsid w:val="005027B9"/>
    <w:rsid w:val="00506570"/>
    <w:rsid w:val="00506CE8"/>
    <w:rsid w:val="00524388"/>
    <w:rsid w:val="005549F8"/>
    <w:rsid w:val="005562E1"/>
    <w:rsid w:val="005A484E"/>
    <w:rsid w:val="005B159D"/>
    <w:rsid w:val="005E5CA8"/>
    <w:rsid w:val="00637846"/>
    <w:rsid w:val="00655090"/>
    <w:rsid w:val="006A2F19"/>
    <w:rsid w:val="006A3DF1"/>
    <w:rsid w:val="006F43EB"/>
    <w:rsid w:val="00733471"/>
    <w:rsid w:val="007357D6"/>
    <w:rsid w:val="007E206E"/>
    <w:rsid w:val="007E68C7"/>
    <w:rsid w:val="0086442C"/>
    <w:rsid w:val="008657D0"/>
    <w:rsid w:val="008B06B8"/>
    <w:rsid w:val="008D633D"/>
    <w:rsid w:val="008E1D43"/>
    <w:rsid w:val="009070A3"/>
    <w:rsid w:val="009119FA"/>
    <w:rsid w:val="00944834"/>
    <w:rsid w:val="0095042F"/>
    <w:rsid w:val="00A3765A"/>
    <w:rsid w:val="00A47BD7"/>
    <w:rsid w:val="00A51405"/>
    <w:rsid w:val="00A51536"/>
    <w:rsid w:val="00B43B58"/>
    <w:rsid w:val="00BB58E9"/>
    <w:rsid w:val="00BC5160"/>
    <w:rsid w:val="00BD6C04"/>
    <w:rsid w:val="00BE462B"/>
    <w:rsid w:val="00C676CF"/>
    <w:rsid w:val="00CA5915"/>
    <w:rsid w:val="00CE6614"/>
    <w:rsid w:val="00D1160C"/>
    <w:rsid w:val="00D35CAA"/>
    <w:rsid w:val="00D73FA8"/>
    <w:rsid w:val="00E0794F"/>
    <w:rsid w:val="00E30705"/>
    <w:rsid w:val="00E552B8"/>
    <w:rsid w:val="00E7026B"/>
    <w:rsid w:val="00E72F11"/>
    <w:rsid w:val="00E73AC0"/>
    <w:rsid w:val="00E84DDE"/>
    <w:rsid w:val="00E9008E"/>
    <w:rsid w:val="00F144D0"/>
    <w:rsid w:val="00F3248A"/>
    <w:rsid w:val="00F459BA"/>
    <w:rsid w:val="00F53E94"/>
    <w:rsid w:val="00F6719E"/>
    <w:rsid w:val="00F73766"/>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863408"/>
  <w15:chartTrackingRefBased/>
  <w15:docId w15:val="{6DCF72B7-306A-724B-9E12-DF28180A5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C676CF"/>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3">
    <w:name w:val="heading 3"/>
    <w:basedOn w:val="Normal"/>
    <w:next w:val="Normal"/>
    <w:link w:val="Heading3Char"/>
    <w:uiPriority w:val="9"/>
    <w:unhideWhenUsed/>
    <w:qFormat/>
    <w:rsid w:val="005B159D"/>
    <w:pPr>
      <w:keepNext/>
      <w:keepLines/>
      <w:spacing w:before="40" w:after="0"/>
      <w:outlineLvl w:val="2"/>
    </w:pPr>
    <w:rPr>
      <w:rFonts w:asciiTheme="majorHAnsi" w:eastAsiaTheme="majorEastAsia" w:hAnsiTheme="majorHAnsi" w:cstheme="majorBidi"/>
      <w:color w:val="7F3C00" w:themeColor="accent1" w:themeShade="7F"/>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F144D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44D0"/>
    <w:rPr>
      <w:rFonts w:ascii="Times New Roman" w:hAnsi="Times New Roman" w:cs="Times New Roman"/>
      <w:sz w:val="18"/>
      <w:szCs w:val="18"/>
    </w:rPr>
  </w:style>
  <w:style w:type="paragraph" w:styleId="TOC1">
    <w:name w:val="toc 1"/>
    <w:basedOn w:val="Normal"/>
    <w:next w:val="Normal"/>
    <w:autoRedefine/>
    <w:uiPriority w:val="39"/>
    <w:unhideWhenUsed/>
    <w:rsid w:val="00637846"/>
    <w:pPr>
      <w:tabs>
        <w:tab w:val="right" w:pos="10502"/>
      </w:tabs>
      <w:spacing w:before="360"/>
    </w:pPr>
    <w:rPr>
      <w:rFonts w:cstheme="minorHAnsi"/>
      <w:b/>
      <w:bCs/>
      <w:caps/>
      <w:sz w:val="22"/>
      <w:szCs w:val="22"/>
      <w:u w:val="single"/>
    </w:rPr>
  </w:style>
  <w:style w:type="paragraph" w:styleId="TOC2">
    <w:name w:val="toc 2"/>
    <w:basedOn w:val="Normal"/>
    <w:next w:val="Normal"/>
    <w:autoRedefine/>
    <w:uiPriority w:val="39"/>
    <w:unhideWhenUsed/>
    <w:rsid w:val="0040646A"/>
    <w:pPr>
      <w:spacing w:after="0"/>
    </w:pPr>
    <w:rPr>
      <w:rFonts w:cstheme="minorHAnsi"/>
      <w:b/>
      <w:bCs/>
      <w:smallCaps/>
      <w:sz w:val="22"/>
      <w:szCs w:val="22"/>
    </w:rPr>
  </w:style>
  <w:style w:type="paragraph" w:styleId="TOC3">
    <w:name w:val="toc 3"/>
    <w:basedOn w:val="Normal"/>
    <w:next w:val="Normal"/>
    <w:autoRedefine/>
    <w:uiPriority w:val="39"/>
    <w:unhideWhenUsed/>
    <w:rsid w:val="0040646A"/>
    <w:pPr>
      <w:spacing w:after="0"/>
    </w:pPr>
    <w:rPr>
      <w:rFonts w:cstheme="minorHAnsi"/>
      <w:smallCaps/>
      <w:sz w:val="22"/>
      <w:szCs w:val="22"/>
    </w:rPr>
  </w:style>
  <w:style w:type="paragraph" w:styleId="TOC4">
    <w:name w:val="toc 4"/>
    <w:basedOn w:val="Normal"/>
    <w:next w:val="Normal"/>
    <w:autoRedefine/>
    <w:uiPriority w:val="39"/>
    <w:unhideWhenUsed/>
    <w:rsid w:val="0040646A"/>
    <w:pPr>
      <w:spacing w:after="0"/>
    </w:pPr>
    <w:rPr>
      <w:rFonts w:cstheme="minorHAnsi"/>
      <w:sz w:val="22"/>
      <w:szCs w:val="22"/>
    </w:rPr>
  </w:style>
  <w:style w:type="paragraph" w:styleId="TOC5">
    <w:name w:val="toc 5"/>
    <w:basedOn w:val="Normal"/>
    <w:next w:val="Normal"/>
    <w:autoRedefine/>
    <w:uiPriority w:val="39"/>
    <w:unhideWhenUsed/>
    <w:rsid w:val="0040646A"/>
    <w:pPr>
      <w:spacing w:after="0"/>
    </w:pPr>
    <w:rPr>
      <w:rFonts w:cstheme="minorHAnsi"/>
      <w:sz w:val="22"/>
      <w:szCs w:val="22"/>
    </w:rPr>
  </w:style>
  <w:style w:type="paragraph" w:styleId="TOC6">
    <w:name w:val="toc 6"/>
    <w:basedOn w:val="Normal"/>
    <w:next w:val="Normal"/>
    <w:autoRedefine/>
    <w:uiPriority w:val="39"/>
    <w:unhideWhenUsed/>
    <w:rsid w:val="0040646A"/>
    <w:pPr>
      <w:spacing w:after="0"/>
    </w:pPr>
    <w:rPr>
      <w:rFonts w:cstheme="minorHAnsi"/>
      <w:sz w:val="22"/>
      <w:szCs w:val="22"/>
    </w:rPr>
  </w:style>
  <w:style w:type="paragraph" w:styleId="TOC7">
    <w:name w:val="toc 7"/>
    <w:basedOn w:val="Normal"/>
    <w:next w:val="Normal"/>
    <w:autoRedefine/>
    <w:uiPriority w:val="39"/>
    <w:unhideWhenUsed/>
    <w:rsid w:val="0040646A"/>
    <w:pPr>
      <w:spacing w:after="0"/>
    </w:pPr>
    <w:rPr>
      <w:rFonts w:cstheme="minorHAnsi"/>
      <w:sz w:val="22"/>
      <w:szCs w:val="22"/>
    </w:rPr>
  </w:style>
  <w:style w:type="paragraph" w:styleId="TOC8">
    <w:name w:val="toc 8"/>
    <w:basedOn w:val="Normal"/>
    <w:next w:val="Normal"/>
    <w:autoRedefine/>
    <w:uiPriority w:val="39"/>
    <w:unhideWhenUsed/>
    <w:rsid w:val="0040646A"/>
    <w:pPr>
      <w:spacing w:after="0"/>
    </w:pPr>
    <w:rPr>
      <w:rFonts w:cstheme="minorHAnsi"/>
      <w:sz w:val="22"/>
      <w:szCs w:val="22"/>
    </w:rPr>
  </w:style>
  <w:style w:type="paragraph" w:styleId="TOC9">
    <w:name w:val="toc 9"/>
    <w:basedOn w:val="Normal"/>
    <w:next w:val="Normal"/>
    <w:autoRedefine/>
    <w:uiPriority w:val="39"/>
    <w:unhideWhenUsed/>
    <w:rsid w:val="0040646A"/>
    <w:pPr>
      <w:spacing w:after="0"/>
    </w:pPr>
    <w:rPr>
      <w:rFonts w:cstheme="minorHAnsi"/>
      <w:sz w:val="22"/>
      <w:szCs w:val="22"/>
    </w:rPr>
  </w:style>
  <w:style w:type="character" w:styleId="Hyperlink">
    <w:name w:val="Hyperlink"/>
    <w:basedOn w:val="DefaultParagraphFont"/>
    <w:uiPriority w:val="99"/>
    <w:unhideWhenUsed/>
    <w:rsid w:val="0040646A"/>
    <w:rPr>
      <w:color w:val="34B6C3" w:themeColor="hyperlink"/>
      <w:u w:val="single"/>
    </w:rPr>
  </w:style>
  <w:style w:type="character" w:customStyle="1" w:styleId="Heading2Char">
    <w:name w:val="Heading 2 Char"/>
    <w:basedOn w:val="DefaultParagraphFont"/>
    <w:link w:val="Heading2"/>
    <w:uiPriority w:val="9"/>
    <w:rsid w:val="00C676CF"/>
    <w:rPr>
      <w:rFonts w:asciiTheme="majorHAnsi" w:eastAsiaTheme="majorEastAsia" w:hAnsiTheme="majorHAnsi" w:cstheme="majorBidi"/>
      <w:color w:val="BF5B00" w:themeColor="accent1" w:themeShade="BF"/>
      <w:sz w:val="26"/>
      <w:szCs w:val="26"/>
    </w:rPr>
  </w:style>
  <w:style w:type="paragraph" w:styleId="ListParagraph">
    <w:name w:val="List Paragraph"/>
    <w:basedOn w:val="Normal"/>
    <w:uiPriority w:val="34"/>
    <w:unhideWhenUsed/>
    <w:qFormat/>
    <w:rsid w:val="00203E9B"/>
    <w:pPr>
      <w:ind w:left="720"/>
      <w:contextualSpacing/>
    </w:pPr>
  </w:style>
  <w:style w:type="paragraph" w:styleId="NormalWeb">
    <w:name w:val="Normal (Web)"/>
    <w:basedOn w:val="Normal"/>
    <w:uiPriority w:val="99"/>
    <w:semiHidden/>
    <w:unhideWhenUsed/>
    <w:rsid w:val="004A5A6B"/>
    <w:pPr>
      <w:spacing w:before="100" w:beforeAutospacing="1" w:after="100" w:afterAutospacing="1" w:line="240" w:lineRule="auto"/>
    </w:pPr>
    <w:rPr>
      <w:rFonts w:ascii="Times New Roman" w:eastAsia="Times New Roman" w:hAnsi="Times New Roman" w:cs="Times New Roman"/>
      <w:color w:val="auto"/>
      <w:lang w:eastAsia="en-US"/>
    </w:rPr>
  </w:style>
  <w:style w:type="character" w:customStyle="1" w:styleId="Heading3Char">
    <w:name w:val="Heading 3 Char"/>
    <w:basedOn w:val="DefaultParagraphFont"/>
    <w:link w:val="Heading3"/>
    <w:uiPriority w:val="9"/>
    <w:rsid w:val="005B159D"/>
    <w:rPr>
      <w:rFonts w:asciiTheme="majorHAnsi" w:eastAsiaTheme="majorEastAsia" w:hAnsiTheme="majorHAnsi" w:cstheme="majorBidi"/>
      <w:color w:val="7F3C00" w:themeColor="accent1" w:themeShade="7F"/>
    </w:rPr>
  </w:style>
  <w:style w:type="character" w:styleId="UnresolvedMention">
    <w:name w:val="Unresolved Mention"/>
    <w:basedOn w:val="DefaultParagraphFont"/>
    <w:uiPriority w:val="99"/>
    <w:semiHidden/>
    <w:unhideWhenUsed/>
    <w:rsid w:val="00F32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12029">
      <w:bodyDiv w:val="1"/>
      <w:marLeft w:val="0"/>
      <w:marRight w:val="0"/>
      <w:marTop w:val="0"/>
      <w:marBottom w:val="0"/>
      <w:divBdr>
        <w:top w:val="none" w:sz="0" w:space="0" w:color="auto"/>
        <w:left w:val="none" w:sz="0" w:space="0" w:color="auto"/>
        <w:bottom w:val="none" w:sz="0" w:space="0" w:color="auto"/>
        <w:right w:val="none" w:sz="0" w:space="0" w:color="auto"/>
      </w:divBdr>
    </w:div>
    <w:div w:id="529800111">
      <w:bodyDiv w:val="1"/>
      <w:marLeft w:val="0"/>
      <w:marRight w:val="0"/>
      <w:marTop w:val="0"/>
      <w:marBottom w:val="0"/>
      <w:divBdr>
        <w:top w:val="none" w:sz="0" w:space="0" w:color="auto"/>
        <w:left w:val="none" w:sz="0" w:space="0" w:color="auto"/>
        <w:bottom w:val="none" w:sz="0" w:space="0" w:color="auto"/>
        <w:right w:val="none" w:sz="0" w:space="0" w:color="auto"/>
      </w:divBdr>
    </w:div>
    <w:div w:id="588930773">
      <w:bodyDiv w:val="1"/>
      <w:marLeft w:val="0"/>
      <w:marRight w:val="0"/>
      <w:marTop w:val="0"/>
      <w:marBottom w:val="0"/>
      <w:divBdr>
        <w:top w:val="none" w:sz="0" w:space="0" w:color="auto"/>
        <w:left w:val="none" w:sz="0" w:space="0" w:color="auto"/>
        <w:bottom w:val="none" w:sz="0" w:space="0" w:color="auto"/>
        <w:right w:val="none" w:sz="0" w:space="0" w:color="auto"/>
      </w:divBdr>
    </w:div>
    <w:div w:id="893810462">
      <w:bodyDiv w:val="1"/>
      <w:marLeft w:val="0"/>
      <w:marRight w:val="0"/>
      <w:marTop w:val="0"/>
      <w:marBottom w:val="0"/>
      <w:divBdr>
        <w:top w:val="none" w:sz="0" w:space="0" w:color="auto"/>
        <w:left w:val="none" w:sz="0" w:space="0" w:color="auto"/>
        <w:bottom w:val="none" w:sz="0" w:space="0" w:color="auto"/>
        <w:right w:val="none" w:sz="0" w:space="0" w:color="auto"/>
      </w:divBdr>
    </w:div>
    <w:div w:id="960496963">
      <w:bodyDiv w:val="1"/>
      <w:marLeft w:val="0"/>
      <w:marRight w:val="0"/>
      <w:marTop w:val="0"/>
      <w:marBottom w:val="0"/>
      <w:divBdr>
        <w:top w:val="none" w:sz="0" w:space="0" w:color="auto"/>
        <w:left w:val="none" w:sz="0" w:space="0" w:color="auto"/>
        <w:bottom w:val="none" w:sz="0" w:space="0" w:color="auto"/>
        <w:right w:val="none" w:sz="0" w:space="0" w:color="auto"/>
      </w:divBdr>
    </w:div>
    <w:div w:id="1248147734">
      <w:bodyDiv w:val="1"/>
      <w:marLeft w:val="0"/>
      <w:marRight w:val="0"/>
      <w:marTop w:val="0"/>
      <w:marBottom w:val="0"/>
      <w:divBdr>
        <w:top w:val="none" w:sz="0" w:space="0" w:color="auto"/>
        <w:left w:val="none" w:sz="0" w:space="0" w:color="auto"/>
        <w:bottom w:val="none" w:sz="0" w:space="0" w:color="auto"/>
        <w:right w:val="none" w:sz="0" w:space="0" w:color="auto"/>
      </w:divBdr>
    </w:div>
    <w:div w:id="1292057189">
      <w:bodyDiv w:val="1"/>
      <w:marLeft w:val="0"/>
      <w:marRight w:val="0"/>
      <w:marTop w:val="0"/>
      <w:marBottom w:val="0"/>
      <w:divBdr>
        <w:top w:val="none" w:sz="0" w:space="0" w:color="auto"/>
        <w:left w:val="none" w:sz="0" w:space="0" w:color="auto"/>
        <w:bottom w:val="none" w:sz="0" w:space="0" w:color="auto"/>
        <w:right w:val="none" w:sz="0" w:space="0" w:color="auto"/>
      </w:divBdr>
    </w:div>
    <w:div w:id="1934513272">
      <w:bodyDiv w:val="1"/>
      <w:marLeft w:val="0"/>
      <w:marRight w:val="0"/>
      <w:marTop w:val="0"/>
      <w:marBottom w:val="0"/>
      <w:divBdr>
        <w:top w:val="none" w:sz="0" w:space="0" w:color="auto"/>
        <w:left w:val="none" w:sz="0" w:space="0" w:color="auto"/>
        <w:bottom w:val="none" w:sz="0" w:space="0" w:color="auto"/>
        <w:right w:val="none" w:sz="0" w:space="0" w:color="auto"/>
      </w:divBdr>
    </w:div>
    <w:div w:id="211813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larryruh/jobsearch/LarryRuhResume2019.docx"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larryruh/jobsearch"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rry/Library/Containers/com.microsoft.Word/Data/Library/Application%20Support/Microsoft/Office/16.0/DTS/en-US%7bD2A691D2-2839-4541-A8F6-10CA19129C68%7d/%7b9112CDB2-C131-774F-A5F4-418E30CA3D3B%7dtf10002069.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615</TotalTime>
  <Pages>21</Pages>
  <Words>3924</Words>
  <Characters>22369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Jobsearch!</vt:lpstr>
    </vt:vector>
  </TitlesOfParts>
  <Company/>
  <LinksUpToDate>false</LinksUpToDate>
  <CharactersWithSpaces>26241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Jobsearch!</dc:title>
  <dc:subject/>
  <dc:creator>Microsoft Office User</dc:creator>
  <cp:keywords/>
  <dc:description/>
  <cp:lastModifiedBy>Larry Ruh</cp:lastModifiedBy>
  <cp:revision>35</cp:revision>
  <dcterms:created xsi:type="dcterms:W3CDTF">2019-05-18T19:04:00Z</dcterms:created>
  <dcterms:modified xsi:type="dcterms:W3CDTF">2019-05-30T02:13:00Z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